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000000"/>
          <w:sz w:val="23"/>
        </w:rPr>
        <w:alias w:val="Resume Name"/>
        <w:tag w:val="Resume Name"/>
        <w:id w:val="1517890734"/>
        <w:placeholder>
          <w:docPart w:val="2A3DA46035424F5CA6DE85C8A4817F24"/>
        </w:placeholder>
        <w:docPartList>
          <w:docPartGallery w:val="Quick Parts"/>
          <w:docPartCategory w:val=" Resume Name"/>
        </w:docPartList>
      </w:sdtPr>
      <w:sdtEndPr/>
      <w:sdtContent>
        <w:tbl>
          <w:tblPr>
            <w:tblW w:w="4976"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36"/>
            <w:gridCol w:w="14"/>
            <w:gridCol w:w="9997"/>
          </w:tblGrid>
          <w:tr w:rsidR="001B7299" w14:paraId="794AC6AF" w14:textId="77777777" w:rsidTr="2119A142">
            <w:trPr>
              <w:trHeight w:val="450"/>
              <w:jc w:val="center"/>
            </w:trPr>
            <w:tc>
              <w:tcPr>
                <w:tcW w:w="236" w:type="dxa"/>
                <w:tcBorders>
                  <w:top w:val="nil"/>
                  <w:left w:val="nil"/>
                  <w:bottom w:val="single" w:sz="36" w:space="0" w:color="FFFFFF" w:themeColor="background1"/>
                  <w:right w:val="nil"/>
                </w:tcBorders>
                <w:shd w:val="clear" w:color="auto" w:fill="775F55" w:themeFill="text2"/>
                <w:vAlign w:val="center"/>
              </w:tcPr>
              <w:p w14:paraId="7394CFDB" w14:textId="77777777" w:rsidR="001B7299" w:rsidRDefault="001B7299">
                <w:pPr>
                  <w:pStyle w:val="PersonalName"/>
                  <w:spacing w:line="240" w:lineRule="auto"/>
                </w:pPr>
              </w:p>
            </w:tc>
            <w:tc>
              <w:tcPr>
                <w:tcW w:w="10011" w:type="dxa"/>
                <w:gridSpan w:val="2"/>
                <w:tcBorders>
                  <w:top w:val="nil"/>
                  <w:left w:val="nil"/>
                  <w:bottom w:val="single" w:sz="36" w:space="0" w:color="FFFFFF" w:themeColor="background1"/>
                  <w:right w:val="nil"/>
                </w:tcBorders>
                <w:shd w:val="clear" w:color="auto" w:fill="775F55" w:themeFill="text2"/>
                <w:vAlign w:val="center"/>
              </w:tcPr>
              <w:p w14:paraId="5F589746" w14:textId="77777777" w:rsidR="001B7299" w:rsidRDefault="00CD4AF9" w:rsidP="004808BC">
                <w:pPr>
                  <w:pStyle w:val="PersonalName"/>
                  <w:spacing w:line="240" w:lineRule="auto"/>
                </w:pPr>
                <w:sdt>
                  <w:sdtPr>
                    <w:id w:val="169066309"/>
                    <w:placeholder>
                      <w:docPart w:val="2A1C9DAAE04442D29E3C3647FAA77C7B"/>
                    </w:placeholder>
                    <w:dataBinding w:prefixMappings="xmlns:ns0='http://schemas.openxmlformats.org/package/2006/metadata/core-properties' xmlns:ns1='http://purl.org/dc/elements/1.1/'" w:xpath="/ns0:coreProperties[1]/ns1:creator[1]" w:storeItemID="{6C3C8BC8-F283-45AE-878A-BAB7291924A1}"/>
                    <w:text/>
                  </w:sdtPr>
                  <w:sdtEndPr/>
                  <w:sdtContent>
                    <w:r w:rsidR="00EE793A">
                      <w:rPr>
                        <w:lang w:val="en-CA"/>
                      </w:rPr>
                      <w:t>Mackenzie Hatcher</w:t>
                    </w:r>
                  </w:sdtContent>
                </w:sdt>
              </w:p>
            </w:tc>
          </w:tr>
          <w:tr w:rsidR="001B7299" w14:paraId="50BCAD94" w14:textId="77777777" w:rsidTr="2119A142">
            <w:trPr>
              <w:trHeight w:val="100"/>
              <w:jc w:val="center"/>
            </w:trPr>
            <w:tc>
              <w:tcPr>
                <w:tcW w:w="250" w:type="dxa"/>
                <w:gridSpan w:val="2"/>
                <w:tcBorders>
                  <w:top w:val="single" w:sz="36" w:space="0" w:color="FFFFFF" w:themeColor="background1"/>
                  <w:left w:val="nil"/>
                  <w:bottom w:val="nil"/>
                  <w:right w:val="single" w:sz="36" w:space="0" w:color="FFFFFF" w:themeColor="background1"/>
                </w:tcBorders>
                <w:shd w:val="clear" w:color="auto" w:fill="DD8047" w:themeFill="accent2"/>
                <w:tcMar>
                  <w:top w:w="29" w:type="dxa"/>
                  <w:left w:w="115" w:type="dxa"/>
                  <w:bottom w:w="29" w:type="dxa"/>
                  <w:right w:w="115" w:type="dxa"/>
                </w:tcMar>
                <w:vAlign w:val="center"/>
              </w:tcPr>
              <w:p w14:paraId="6FDC4ADF" w14:textId="77777777" w:rsidR="001B7299" w:rsidRDefault="001B7299" w:rsidP="00555951">
                <w:pPr>
                  <w:pStyle w:val="Date"/>
                  <w:framePr w:wrap="auto" w:hAnchor="text" w:xAlign="left" w:yAlign="inline"/>
                  <w:suppressOverlap w:val="0"/>
                </w:pPr>
              </w:p>
            </w:tc>
            <w:tc>
              <w:tcPr>
                <w:tcW w:w="9997" w:type="dxa"/>
                <w:tcBorders>
                  <w:top w:val="single" w:sz="36" w:space="0" w:color="FFFFFF" w:themeColor="background1"/>
                  <w:left w:val="single" w:sz="36" w:space="0" w:color="FFFFFF" w:themeColor="background1"/>
                  <w:bottom w:val="nil"/>
                  <w:right w:val="nil"/>
                </w:tcBorders>
                <w:shd w:val="clear" w:color="auto" w:fill="94B6D2" w:themeFill="accent1"/>
                <w:tcMar>
                  <w:top w:w="29" w:type="dxa"/>
                  <w:left w:w="115" w:type="dxa"/>
                  <w:bottom w:w="29" w:type="dxa"/>
                  <w:right w:w="115" w:type="dxa"/>
                </w:tcMar>
              </w:tcPr>
              <w:p w14:paraId="5C550FC1" w14:textId="77777777" w:rsidR="001B7299" w:rsidRPr="00EE793A" w:rsidRDefault="2119A142" w:rsidP="2119A142">
                <w:pPr>
                  <w:spacing w:after="0"/>
                  <w:rPr>
                    <w:b/>
                    <w:bCs/>
                    <w:sz w:val="26"/>
                    <w:szCs w:val="26"/>
                  </w:rPr>
                </w:pPr>
                <w:r w:rsidRPr="2119A142">
                  <w:rPr>
                    <w:b/>
                    <w:bCs/>
                    <w:color w:val="FFFFFF" w:themeColor="background1"/>
                    <w:sz w:val="26"/>
                    <w:szCs w:val="26"/>
                  </w:rPr>
                  <w:t>Resume</w:t>
                </w:r>
              </w:p>
            </w:tc>
          </w:tr>
          <w:tr w:rsidR="001B7299" w14:paraId="65BD9C62" w14:textId="77777777" w:rsidTr="2119A142">
            <w:trPr>
              <w:trHeight w:val="1015"/>
              <w:jc w:val="center"/>
            </w:trPr>
            <w:tc>
              <w:tcPr>
                <w:tcW w:w="236" w:type="dxa"/>
                <w:tcBorders>
                  <w:top w:val="nil"/>
                  <w:left w:val="nil"/>
                  <w:bottom w:val="nil"/>
                  <w:right w:val="nil"/>
                </w:tcBorders>
                <w:shd w:val="clear" w:color="auto" w:fill="auto"/>
                <w:vAlign w:val="center"/>
              </w:tcPr>
              <w:p w14:paraId="37FC4442" w14:textId="77777777" w:rsidR="001B7299" w:rsidRPr="0029505E" w:rsidRDefault="001B7299">
                <w:pPr>
                  <w:spacing w:after="0"/>
                  <w:jc w:val="center"/>
                  <w:rPr>
                    <w:sz w:val="26"/>
                    <w:szCs w:val="26"/>
                  </w:rPr>
                </w:pPr>
              </w:p>
            </w:tc>
            <w:tc>
              <w:tcPr>
                <w:tcW w:w="10011" w:type="dxa"/>
                <w:gridSpan w:val="2"/>
                <w:tcBorders>
                  <w:top w:val="nil"/>
                  <w:left w:val="nil"/>
                  <w:bottom w:val="nil"/>
                  <w:right w:val="nil"/>
                </w:tcBorders>
                <w:shd w:val="clear" w:color="auto" w:fill="auto"/>
                <w:tcMar>
                  <w:top w:w="58" w:type="dxa"/>
                  <w:left w:w="115" w:type="dxa"/>
                  <w:bottom w:w="0" w:type="dxa"/>
                  <w:right w:w="115" w:type="dxa"/>
                </w:tcMar>
              </w:tcPr>
              <w:p w14:paraId="5A4551BA" w14:textId="77777777" w:rsidR="001B7299" w:rsidRPr="0029505E" w:rsidRDefault="2119A142" w:rsidP="2119A142">
                <w:pPr>
                  <w:pStyle w:val="SenderAddress"/>
                  <w:rPr>
                    <w:sz w:val="26"/>
                    <w:szCs w:val="26"/>
                  </w:rPr>
                </w:pPr>
                <w:r w:rsidRPr="2119A142">
                  <w:rPr>
                    <w:sz w:val="26"/>
                    <w:szCs w:val="26"/>
                  </w:rPr>
                  <w:t>#311-1032 Wilkes Avenue</w:t>
                </w:r>
                <w:r w:rsidR="005F31F0">
                  <w:br/>
                </w:r>
                <w:r w:rsidRPr="2119A142">
                  <w:rPr>
                    <w:sz w:val="26"/>
                    <w:szCs w:val="26"/>
                  </w:rPr>
                  <w:t>Winnipeg, MB</w:t>
                </w:r>
                <w:r w:rsidR="005F31F0">
                  <w:br/>
                </w:r>
                <w:r w:rsidRPr="2119A142">
                  <w:rPr>
                    <w:sz w:val="26"/>
                    <w:szCs w:val="26"/>
                  </w:rPr>
                  <w:t>204-228-3490</w:t>
                </w:r>
              </w:p>
              <w:p w14:paraId="156B00A1" w14:textId="77777777" w:rsidR="001B7299" w:rsidRPr="0029505E" w:rsidRDefault="00CD4AF9" w:rsidP="00F612A6">
                <w:pPr>
                  <w:pStyle w:val="SenderAddress"/>
                  <w:rPr>
                    <w:sz w:val="26"/>
                    <w:szCs w:val="26"/>
                  </w:rPr>
                </w:pPr>
                <w:hyperlink r:id="rId9" w:history="1">
                  <w:r w:rsidR="00F612A6" w:rsidRPr="0029505E">
                    <w:rPr>
                      <w:rStyle w:val="Hyperlink"/>
                      <w:sz w:val="26"/>
                      <w:szCs w:val="26"/>
                    </w:rPr>
                    <w:t>Mack.hatcher1@outlook.com</w:t>
                  </w:r>
                </w:hyperlink>
              </w:p>
            </w:tc>
          </w:tr>
        </w:tbl>
        <w:p w14:paraId="06BB783D" w14:textId="77777777" w:rsidR="001B7299" w:rsidRDefault="00CD4AF9"/>
      </w:sdtContent>
    </w:sdt>
    <w:tbl>
      <w:tblPr>
        <w:tblW w:w="4996"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50"/>
        <w:gridCol w:w="10045"/>
      </w:tblGrid>
      <w:tr w:rsidR="001B7299" w14:paraId="284630F2" w14:textId="77777777" w:rsidTr="7A861ADF">
        <w:trPr>
          <w:trHeight w:val="288"/>
          <w:jc w:val="center"/>
        </w:trPr>
        <w:tc>
          <w:tcPr>
            <w:tcW w:w="250" w:type="dxa"/>
            <w:tcBorders>
              <w:top w:val="nil"/>
              <w:left w:val="nil"/>
              <w:bottom w:val="nil"/>
              <w:right w:val="nil"/>
            </w:tcBorders>
            <w:shd w:val="clear" w:color="auto" w:fill="auto"/>
            <w:vAlign w:val="center"/>
          </w:tcPr>
          <w:p w14:paraId="4B06BB31" w14:textId="77777777" w:rsidR="001B7299" w:rsidRDefault="001B7299">
            <w:pPr>
              <w:spacing w:after="0" w:line="240" w:lineRule="auto"/>
              <w:rPr>
                <w:b/>
                <w:bCs/>
                <w:color w:val="FFFFFF" w:themeColor="background1"/>
                <w:szCs w:val="23"/>
              </w:rPr>
            </w:pPr>
          </w:p>
        </w:tc>
        <w:tc>
          <w:tcPr>
            <w:tcW w:w="10045" w:type="dxa"/>
            <w:tcBorders>
              <w:top w:val="nil"/>
              <w:left w:val="nil"/>
              <w:bottom w:val="nil"/>
              <w:right w:val="nil"/>
            </w:tcBorders>
            <w:shd w:val="clear" w:color="auto" w:fill="auto"/>
            <w:tcMar>
              <w:top w:w="115" w:type="dxa"/>
              <w:left w:w="115" w:type="dxa"/>
              <w:bottom w:w="115" w:type="dxa"/>
              <w:right w:w="115" w:type="dxa"/>
            </w:tcMar>
          </w:tcPr>
          <w:p w14:paraId="6BFB5D37" w14:textId="77777777" w:rsidR="00DB6466" w:rsidRPr="00EA41E2" w:rsidRDefault="2119A142" w:rsidP="005F31F0">
            <w:pPr>
              <w:pStyle w:val="Section"/>
              <w:spacing w:before="0" w:after="0"/>
              <w:rPr>
                <w:szCs w:val="24"/>
              </w:rPr>
            </w:pPr>
            <w:r>
              <w:t>Objectives/ Overview</w:t>
            </w:r>
          </w:p>
          <w:p w14:paraId="5523BE59" w14:textId="61AB8712" w:rsidR="00DE14A1" w:rsidRDefault="707713C1" w:rsidP="707713C1">
            <w:pPr>
              <w:spacing w:after="0" w:line="240" w:lineRule="auto"/>
              <w:rPr>
                <w:sz w:val="24"/>
                <w:szCs w:val="24"/>
                <w:lang w:eastAsia="en-US"/>
              </w:rPr>
            </w:pPr>
            <w:r w:rsidRPr="707713C1">
              <w:rPr>
                <w:sz w:val="24"/>
                <w:szCs w:val="24"/>
                <w:lang w:eastAsia="en-US"/>
              </w:rPr>
              <w:t xml:space="preserve"> </w:t>
            </w:r>
            <w:r w:rsidR="00DB6466">
              <w:br/>
            </w:r>
            <w:r w:rsidRPr="707713C1">
              <w:rPr>
                <w:sz w:val="24"/>
                <w:szCs w:val="24"/>
                <w:lang w:eastAsia="en-US"/>
              </w:rPr>
              <w:t>I am seeking employment a</w:t>
            </w:r>
            <w:r w:rsidR="00375BC9">
              <w:rPr>
                <w:sz w:val="24"/>
                <w:szCs w:val="24"/>
                <w:lang w:eastAsia="en-US"/>
              </w:rPr>
              <w:t>s a Software Developer</w:t>
            </w:r>
            <w:r w:rsidRPr="707713C1">
              <w:rPr>
                <w:sz w:val="24"/>
                <w:szCs w:val="24"/>
                <w:lang w:eastAsia="en-US"/>
              </w:rPr>
              <w:t xml:space="preserve">. </w:t>
            </w:r>
          </w:p>
          <w:p w14:paraId="0E8BD2B9" w14:textId="77777777" w:rsidR="00A8602C" w:rsidRDefault="00A8602C" w:rsidP="005F31F0">
            <w:pPr>
              <w:spacing w:after="0" w:line="240" w:lineRule="auto"/>
              <w:rPr>
                <w:sz w:val="24"/>
                <w:szCs w:val="24"/>
                <w:lang w:eastAsia="en-US"/>
              </w:rPr>
            </w:pPr>
          </w:p>
          <w:p w14:paraId="6197D133" w14:textId="05CAB4BB" w:rsidR="00014AE1" w:rsidRDefault="7A861ADF" w:rsidP="00014AE1">
            <w:pPr>
              <w:pStyle w:val="ListBullet"/>
              <w:numPr>
                <w:ilvl w:val="0"/>
                <w:numId w:val="0"/>
              </w:numPr>
              <w:spacing w:after="0"/>
              <w:rPr>
                <w:szCs w:val="24"/>
              </w:rPr>
            </w:pPr>
            <w:r w:rsidRPr="7A861ADF">
              <w:rPr>
                <w:lang w:eastAsia="en-US"/>
              </w:rPr>
              <w:t>I am responsible, creative, cooperative, and resourceful and see</w:t>
            </w:r>
            <w:r w:rsidR="00375BC9">
              <w:rPr>
                <w:lang w:eastAsia="en-US"/>
              </w:rPr>
              <w:t xml:space="preserve"> this</w:t>
            </w:r>
            <w:r w:rsidRPr="7A861ADF">
              <w:rPr>
                <w:lang w:eastAsia="en-US"/>
              </w:rPr>
              <w:t xml:space="preserve"> position as one perfectly suited to my skills. I con</w:t>
            </w:r>
            <w:r>
              <w:t>sider myself a “people person” and believe strongly in creating a respectful and productive workplace. I have proven skills leading and managing a team, as well as working with other teams, to achieve common goals.</w:t>
            </w:r>
          </w:p>
          <w:p w14:paraId="0DB3F448" w14:textId="77777777" w:rsidR="0096346B" w:rsidRDefault="2119A142" w:rsidP="0096346B">
            <w:pPr>
              <w:pStyle w:val="Section"/>
              <w:spacing w:after="0"/>
              <w:rPr>
                <w:szCs w:val="24"/>
              </w:rPr>
            </w:pPr>
            <w:r>
              <w:t>Qualifications</w:t>
            </w:r>
          </w:p>
          <w:p w14:paraId="39A3C1F9" w14:textId="77777777" w:rsidR="00014AE1" w:rsidRDefault="00014AE1" w:rsidP="0096346B">
            <w:pPr>
              <w:pStyle w:val="Section"/>
              <w:spacing w:after="0"/>
              <w:rPr>
                <w:szCs w:val="24"/>
              </w:rPr>
            </w:pPr>
          </w:p>
          <w:p w14:paraId="102F426A" w14:textId="41471247" w:rsidR="00375BC9" w:rsidRDefault="00375BC9" w:rsidP="2119A142">
            <w:pPr>
              <w:pStyle w:val="ListBullet"/>
              <w:numPr>
                <w:ilvl w:val="0"/>
                <w:numId w:val="29"/>
              </w:numPr>
            </w:pPr>
            <w:r>
              <w:t>Completion of Software Developer program at MITT.</w:t>
            </w:r>
          </w:p>
          <w:p w14:paraId="28BCE301" w14:textId="0121FE8E" w:rsidR="00DD105E" w:rsidRPr="00EA41E2" w:rsidRDefault="2119A142" w:rsidP="2119A142">
            <w:pPr>
              <w:pStyle w:val="ListBullet"/>
              <w:numPr>
                <w:ilvl w:val="0"/>
                <w:numId w:val="29"/>
              </w:numPr>
            </w:pPr>
            <w:r>
              <w:t xml:space="preserve">Technical knowledge and application of </w:t>
            </w:r>
            <w:r w:rsidR="00375BC9">
              <w:t>JavaScript and C#</w:t>
            </w:r>
          </w:p>
          <w:p w14:paraId="5C438E15" w14:textId="77777777" w:rsidR="00875409" w:rsidRDefault="2119A142" w:rsidP="2119A142">
            <w:pPr>
              <w:pStyle w:val="ListBullet"/>
              <w:numPr>
                <w:ilvl w:val="0"/>
                <w:numId w:val="29"/>
              </w:numPr>
            </w:pPr>
            <w:r>
              <w:t xml:space="preserve">Excellent interpersonal skills; able to collaborate and cooperate with others in a professional setting </w:t>
            </w:r>
          </w:p>
          <w:p w14:paraId="14845A69" w14:textId="2028DA9A" w:rsidR="00875409" w:rsidRPr="00875409" w:rsidRDefault="00375BC9" w:rsidP="2119A142">
            <w:pPr>
              <w:pStyle w:val="ListBullet"/>
              <w:numPr>
                <w:ilvl w:val="0"/>
                <w:numId w:val="29"/>
              </w:numPr>
            </w:pPr>
            <w:r>
              <w:rPr>
                <w:lang w:val="en-CA"/>
              </w:rPr>
              <w:t>Experience working with teams of people</w:t>
            </w:r>
          </w:p>
          <w:p w14:paraId="1C7685EF" w14:textId="77777777" w:rsidR="00DD5410" w:rsidRPr="0096346B" w:rsidRDefault="2119A142" w:rsidP="2119A142">
            <w:pPr>
              <w:pStyle w:val="ListBullet"/>
              <w:numPr>
                <w:ilvl w:val="0"/>
                <w:numId w:val="29"/>
              </w:numPr>
            </w:pPr>
            <w:r w:rsidRPr="2119A142">
              <w:rPr>
                <w:lang w:val="en-CA"/>
              </w:rPr>
              <w:t>Strong knowledge of computers, both hardware and software</w:t>
            </w:r>
          </w:p>
          <w:p w14:paraId="4038834B" w14:textId="77777777" w:rsidR="0096346B" w:rsidRPr="0096346B" w:rsidRDefault="2119A142" w:rsidP="2119A142">
            <w:pPr>
              <w:pStyle w:val="ListBullet"/>
              <w:numPr>
                <w:ilvl w:val="0"/>
                <w:numId w:val="29"/>
              </w:numPr>
            </w:pPr>
            <w:r w:rsidRPr="2119A142">
              <w:rPr>
                <w:lang w:val="en-CA"/>
              </w:rPr>
              <w:t>Able to maintain 60-70 words per minute typing speed, with ease</w:t>
            </w:r>
          </w:p>
          <w:p w14:paraId="0C2DD43A" w14:textId="77777777" w:rsidR="002D6FCC" w:rsidRPr="00014AE1" w:rsidRDefault="002D6FCC" w:rsidP="00EA41E2">
            <w:pPr>
              <w:spacing w:after="0"/>
              <w:rPr>
                <w:rFonts w:eastAsia="Times New Roman"/>
                <w:b/>
                <w:color w:val="DD8047" w:themeColor="accent2"/>
                <w:sz w:val="24"/>
                <w:szCs w:val="24"/>
                <w:lang w:val="en-CA"/>
              </w:rPr>
            </w:pPr>
          </w:p>
          <w:p w14:paraId="5CEFD612" w14:textId="77777777" w:rsidR="00EA41E2" w:rsidRPr="00EA41E2" w:rsidRDefault="7A861ADF" w:rsidP="7A861ADF">
            <w:pPr>
              <w:spacing w:after="0"/>
              <w:rPr>
                <w:rFonts w:eastAsia="Times New Roman"/>
                <w:b/>
                <w:bCs/>
                <w:color w:val="DD7F47"/>
                <w:sz w:val="24"/>
                <w:szCs w:val="24"/>
                <w:lang w:val="fr-CA"/>
              </w:rPr>
            </w:pPr>
            <w:r w:rsidRPr="7A861ADF">
              <w:rPr>
                <w:rFonts w:eastAsia="Times New Roman"/>
                <w:b/>
                <w:bCs/>
                <w:color w:val="DD7F47"/>
                <w:sz w:val="24"/>
                <w:szCs w:val="24"/>
                <w:lang w:val="fr-CA"/>
              </w:rPr>
              <w:t>R E L E V A N T  C O M M E N T S</w:t>
            </w:r>
          </w:p>
          <w:p w14:paraId="5A823963" w14:textId="77777777" w:rsidR="00EA41E2" w:rsidRPr="00EA41E2" w:rsidRDefault="00EA41E2" w:rsidP="00EA41E2">
            <w:pPr>
              <w:spacing w:after="0"/>
              <w:rPr>
                <w:rFonts w:eastAsia="Times New Roman"/>
                <w:sz w:val="24"/>
                <w:szCs w:val="24"/>
                <w:lang w:val="fr-CA"/>
              </w:rPr>
            </w:pPr>
          </w:p>
          <w:p w14:paraId="468A83E1" w14:textId="77777777" w:rsidR="00EA41E2" w:rsidRPr="00EA41E2" w:rsidRDefault="2119A142" w:rsidP="2119A142">
            <w:pPr>
              <w:spacing w:after="0"/>
              <w:rPr>
                <w:rFonts w:eastAsia="Times New Roman"/>
                <w:sz w:val="24"/>
                <w:szCs w:val="24"/>
              </w:rPr>
            </w:pPr>
            <w:r w:rsidRPr="2119A142">
              <w:rPr>
                <w:rFonts w:eastAsia="Times New Roman"/>
                <w:sz w:val="24"/>
                <w:szCs w:val="24"/>
              </w:rPr>
              <w:t>The following have been noted in performance eval</w:t>
            </w:r>
            <w:r w:rsidRPr="2119A142">
              <w:rPr>
                <w:sz w:val="24"/>
                <w:szCs w:val="24"/>
              </w:rPr>
              <w:t>u</w:t>
            </w:r>
            <w:r w:rsidRPr="2119A142">
              <w:rPr>
                <w:rFonts w:eastAsia="Times New Roman"/>
                <w:sz w:val="24"/>
                <w:szCs w:val="24"/>
              </w:rPr>
              <w:t>ations</w:t>
            </w:r>
            <w:r w:rsidRPr="2119A142">
              <w:rPr>
                <w:sz w:val="24"/>
                <w:szCs w:val="24"/>
              </w:rPr>
              <w:t>:</w:t>
            </w:r>
          </w:p>
          <w:p w14:paraId="3F791EBF" w14:textId="77777777" w:rsidR="00EA41E2" w:rsidRPr="00EA41E2" w:rsidRDefault="00EA41E2" w:rsidP="00EA41E2">
            <w:pPr>
              <w:spacing w:after="0"/>
              <w:rPr>
                <w:rFonts w:eastAsia="Times New Roman"/>
                <w:sz w:val="24"/>
                <w:szCs w:val="24"/>
                <w:u w:val="single"/>
              </w:rPr>
            </w:pPr>
          </w:p>
          <w:p w14:paraId="51A316D7" w14:textId="77777777" w:rsidR="00EA41E2" w:rsidRPr="00EA41E2" w:rsidRDefault="2119A142" w:rsidP="2119A142">
            <w:pPr>
              <w:pStyle w:val="ListBullet"/>
              <w:numPr>
                <w:ilvl w:val="0"/>
                <w:numId w:val="30"/>
              </w:numPr>
              <w:rPr>
                <w:rFonts w:eastAsia="Times New Roman"/>
              </w:rPr>
            </w:pPr>
            <w:r w:rsidRPr="2119A142">
              <w:rPr>
                <w:rFonts w:eastAsia="Times New Roman"/>
              </w:rPr>
              <w:t>“</w:t>
            </w:r>
            <w:r>
              <w:t>Works effectively and collaboratively with others</w:t>
            </w:r>
            <w:r w:rsidRPr="2119A142">
              <w:rPr>
                <w:rFonts w:eastAsia="Times New Roman"/>
              </w:rPr>
              <w:t>”</w:t>
            </w:r>
          </w:p>
          <w:p w14:paraId="0FA80182" w14:textId="77777777" w:rsidR="00EA41E2" w:rsidRPr="00EA41E2" w:rsidRDefault="2119A142" w:rsidP="2119A142">
            <w:pPr>
              <w:pStyle w:val="ListBullet"/>
              <w:numPr>
                <w:ilvl w:val="0"/>
                <w:numId w:val="30"/>
              </w:numPr>
              <w:rPr>
                <w:rFonts w:eastAsia="Times New Roman"/>
              </w:rPr>
            </w:pPr>
            <w:r w:rsidRPr="2119A142">
              <w:rPr>
                <w:rFonts w:eastAsia="Times New Roman"/>
              </w:rPr>
              <w:t>“A</w:t>
            </w:r>
            <w:r>
              <w:t xml:space="preserve"> good communicator and team player</w:t>
            </w:r>
            <w:r w:rsidRPr="2119A142">
              <w:rPr>
                <w:rFonts w:eastAsia="Times New Roman"/>
              </w:rPr>
              <w:t>”</w:t>
            </w:r>
          </w:p>
          <w:p w14:paraId="5C09F553" w14:textId="3A59FB43" w:rsidR="00AA6A5B" w:rsidRDefault="7A861ADF" w:rsidP="4399E8B7">
            <w:pPr>
              <w:pStyle w:val="ListBullet"/>
              <w:numPr>
                <w:ilvl w:val="0"/>
                <w:numId w:val="30"/>
              </w:numPr>
              <w:spacing w:after="0"/>
            </w:pPr>
            <w:r w:rsidRPr="7A861ADF">
              <w:rPr>
                <w:rFonts w:eastAsia="Times New Roman"/>
              </w:rPr>
              <w:t>“E</w:t>
            </w:r>
            <w:r>
              <w:t>asily adapts to new environments and tasks.</w:t>
            </w:r>
          </w:p>
          <w:p w14:paraId="39B955FD" w14:textId="77777777" w:rsidR="001B7299" w:rsidRPr="00EA41E2" w:rsidRDefault="2119A142">
            <w:pPr>
              <w:pStyle w:val="Section"/>
              <w:spacing w:after="0"/>
              <w:rPr>
                <w:szCs w:val="24"/>
              </w:rPr>
            </w:pPr>
            <w:r>
              <w:t>Education</w:t>
            </w:r>
          </w:p>
          <w:p w14:paraId="5FEAA599" w14:textId="77777777" w:rsidR="00DD105E" w:rsidRPr="00EA41E2" w:rsidRDefault="2119A142" w:rsidP="00DD105E">
            <w:pPr>
              <w:pStyle w:val="Subsection"/>
              <w:spacing w:after="0" w:line="240" w:lineRule="auto"/>
              <w:rPr>
                <w:szCs w:val="24"/>
              </w:rPr>
            </w:pPr>
            <w:r>
              <w:t>Red River College</w:t>
            </w:r>
          </w:p>
          <w:p w14:paraId="07C6842A" w14:textId="77777777" w:rsidR="00DD105E" w:rsidRPr="00EA41E2" w:rsidRDefault="2119A142" w:rsidP="2119A142">
            <w:pPr>
              <w:pStyle w:val="ListBullet"/>
              <w:numPr>
                <w:ilvl w:val="0"/>
                <w:numId w:val="0"/>
              </w:numPr>
              <w:spacing w:after="0" w:line="240" w:lineRule="auto"/>
              <w:ind w:left="360" w:hanging="360"/>
              <w:rPr>
                <w:lang w:val="en-CA"/>
              </w:rPr>
            </w:pPr>
            <w:r>
              <w:lastRenderedPageBreak/>
              <w:t>August 29</w:t>
            </w:r>
            <w:r w:rsidRPr="2119A142">
              <w:rPr>
                <w:vertAlign w:val="superscript"/>
              </w:rPr>
              <w:t>th</w:t>
            </w:r>
            <w:r>
              <w:t>, 2015 - January 29</w:t>
            </w:r>
            <w:r w:rsidRPr="2119A142">
              <w:rPr>
                <w:vertAlign w:val="superscript"/>
              </w:rPr>
              <w:t>th</w:t>
            </w:r>
            <w:r>
              <w:t>, 2016</w:t>
            </w:r>
          </w:p>
          <w:p w14:paraId="44AD1E0F" w14:textId="77777777" w:rsidR="00DD105E" w:rsidRPr="00EA41E2" w:rsidRDefault="2119A142" w:rsidP="00DD105E">
            <w:pPr>
              <w:pStyle w:val="ListBullet"/>
              <w:numPr>
                <w:ilvl w:val="0"/>
                <w:numId w:val="0"/>
              </w:numPr>
              <w:spacing w:after="0" w:line="240" w:lineRule="auto"/>
              <w:rPr>
                <w:szCs w:val="24"/>
              </w:rPr>
            </w:pPr>
            <w:r>
              <w:t>Pre-Employment Electrical Program with Level Two Accreditation</w:t>
            </w:r>
          </w:p>
          <w:p w14:paraId="69D662AA" w14:textId="77777777" w:rsidR="00DD105E" w:rsidRDefault="00DD105E">
            <w:pPr>
              <w:pStyle w:val="Subsection"/>
              <w:spacing w:after="0" w:line="240" w:lineRule="auto"/>
              <w:rPr>
                <w:szCs w:val="24"/>
              </w:rPr>
            </w:pPr>
          </w:p>
          <w:p w14:paraId="45EA4E8C" w14:textId="77777777" w:rsidR="0029505E" w:rsidRPr="00EA41E2" w:rsidRDefault="2119A142">
            <w:pPr>
              <w:pStyle w:val="Subsection"/>
              <w:spacing w:after="0" w:line="240" w:lineRule="auto"/>
              <w:rPr>
                <w:szCs w:val="24"/>
              </w:rPr>
            </w:pPr>
            <w:r>
              <w:t>University of Winnipeg</w:t>
            </w:r>
          </w:p>
          <w:p w14:paraId="25CEA9A8" w14:textId="77777777" w:rsidR="0029505E" w:rsidRPr="00EA41E2" w:rsidRDefault="2119A142" w:rsidP="0029505E">
            <w:pPr>
              <w:pStyle w:val="ListBullet"/>
              <w:numPr>
                <w:ilvl w:val="0"/>
                <w:numId w:val="0"/>
              </w:numPr>
              <w:spacing w:after="0" w:line="240" w:lineRule="auto"/>
              <w:ind w:left="360" w:hanging="360"/>
              <w:rPr>
                <w:szCs w:val="24"/>
              </w:rPr>
            </w:pPr>
            <w:r>
              <w:t>September 2009 - June 2012</w:t>
            </w:r>
          </w:p>
          <w:p w14:paraId="710257BE" w14:textId="77777777" w:rsidR="0029505E" w:rsidRPr="00EA41E2" w:rsidRDefault="0029505E">
            <w:pPr>
              <w:pStyle w:val="Subsection"/>
              <w:spacing w:after="0" w:line="240" w:lineRule="auto"/>
              <w:rPr>
                <w:b w:val="0"/>
                <w:color w:val="auto"/>
                <w:szCs w:val="24"/>
              </w:rPr>
            </w:pPr>
          </w:p>
          <w:p w14:paraId="413BAF68" w14:textId="5E94F653" w:rsidR="00014AE1" w:rsidRDefault="2119A142" w:rsidP="2119A142">
            <w:pPr>
              <w:pStyle w:val="Section"/>
              <w:spacing w:after="0"/>
            </w:pPr>
            <w:r>
              <w:t>experience</w:t>
            </w:r>
          </w:p>
          <w:p w14:paraId="13BAACDD" w14:textId="77777777" w:rsidR="00375BC9" w:rsidRDefault="00375BC9" w:rsidP="2119A142">
            <w:pPr>
              <w:pStyle w:val="Section"/>
              <w:spacing w:after="0"/>
              <w:rPr>
                <w:color w:val="auto"/>
                <w:szCs w:val="24"/>
              </w:rPr>
            </w:pPr>
          </w:p>
          <w:p w14:paraId="1DB8991C" w14:textId="77777777" w:rsidR="00014AE1" w:rsidRDefault="2119A142" w:rsidP="2119A142">
            <w:pPr>
              <w:pStyle w:val="ListBullet"/>
              <w:numPr>
                <w:ilvl w:val="0"/>
                <w:numId w:val="0"/>
              </w:numPr>
              <w:spacing w:after="0" w:line="240" w:lineRule="auto"/>
              <w:rPr>
                <w:b/>
                <w:bCs/>
              </w:rPr>
            </w:pPr>
            <w:r w:rsidRPr="2119A142">
              <w:rPr>
                <w:b/>
                <w:bCs/>
              </w:rPr>
              <w:t>BSD Solutions Ltd.</w:t>
            </w:r>
          </w:p>
          <w:p w14:paraId="61DC4998" w14:textId="77777777" w:rsidR="00014AE1" w:rsidRDefault="2119A142" w:rsidP="2119A142">
            <w:pPr>
              <w:pStyle w:val="ListBullet"/>
              <w:numPr>
                <w:ilvl w:val="0"/>
                <w:numId w:val="0"/>
              </w:numPr>
              <w:spacing w:after="0" w:line="240" w:lineRule="auto"/>
              <w:rPr>
                <w:b/>
                <w:bCs/>
              </w:rPr>
            </w:pPr>
            <w:r w:rsidRPr="2119A142">
              <w:rPr>
                <w:b/>
                <w:bCs/>
              </w:rPr>
              <w:t>Apprentice</w:t>
            </w:r>
          </w:p>
          <w:p w14:paraId="34431439" w14:textId="77777777" w:rsidR="00014AE1" w:rsidRPr="00105A36" w:rsidRDefault="2119A142" w:rsidP="00014AE1">
            <w:pPr>
              <w:pStyle w:val="ListBullet"/>
              <w:numPr>
                <w:ilvl w:val="0"/>
                <w:numId w:val="0"/>
              </w:numPr>
              <w:spacing w:after="0" w:line="240" w:lineRule="auto"/>
              <w:rPr>
                <w:szCs w:val="24"/>
              </w:rPr>
            </w:pPr>
            <w:r>
              <w:t>May 2016 – February 2017</w:t>
            </w:r>
          </w:p>
          <w:p w14:paraId="182CB194" w14:textId="1BC3C88B" w:rsidR="00014AE1" w:rsidRDefault="707713C1" w:rsidP="707713C1">
            <w:pPr>
              <w:pStyle w:val="ListBullet"/>
              <w:numPr>
                <w:ilvl w:val="0"/>
                <w:numId w:val="0"/>
              </w:numPr>
              <w:spacing w:after="0" w:line="240" w:lineRule="auto"/>
              <w:rPr>
                <w:b/>
                <w:bCs/>
              </w:rPr>
            </w:pPr>
            <w:r>
              <w:t>(Commercial Electrical Work / Building Controls)</w:t>
            </w:r>
          </w:p>
          <w:p w14:paraId="58C97E73" w14:textId="727684D0" w:rsidR="707713C1" w:rsidRDefault="707713C1" w:rsidP="707713C1">
            <w:pPr>
              <w:pStyle w:val="ListBullet"/>
              <w:numPr>
                <w:ilvl w:val="0"/>
                <w:numId w:val="0"/>
              </w:numPr>
              <w:spacing w:after="0" w:line="240" w:lineRule="auto"/>
            </w:pPr>
          </w:p>
          <w:p w14:paraId="0DDCA70D" w14:textId="77777777" w:rsidR="00014AE1" w:rsidRDefault="2119A142" w:rsidP="2119A142">
            <w:pPr>
              <w:pStyle w:val="ListBullet"/>
              <w:numPr>
                <w:ilvl w:val="0"/>
                <w:numId w:val="0"/>
              </w:numPr>
              <w:spacing w:after="0" w:line="240" w:lineRule="auto"/>
              <w:rPr>
                <w:b/>
                <w:bCs/>
                <w:lang w:val="en-CA"/>
              </w:rPr>
            </w:pPr>
            <w:r w:rsidRPr="2119A142">
              <w:rPr>
                <w:b/>
                <w:bCs/>
                <w:lang w:val="en-CA"/>
              </w:rPr>
              <w:t>3-Phase Electrical</w:t>
            </w:r>
          </w:p>
          <w:p w14:paraId="6B27A283" w14:textId="77777777" w:rsidR="00014AE1" w:rsidRDefault="2119A142" w:rsidP="2119A142">
            <w:pPr>
              <w:pStyle w:val="ListBullet"/>
              <w:numPr>
                <w:ilvl w:val="0"/>
                <w:numId w:val="0"/>
              </w:numPr>
              <w:spacing w:after="0" w:line="240" w:lineRule="auto"/>
              <w:rPr>
                <w:b/>
                <w:bCs/>
                <w:lang w:val="en-CA"/>
              </w:rPr>
            </w:pPr>
            <w:r w:rsidRPr="2119A142">
              <w:rPr>
                <w:b/>
                <w:bCs/>
                <w:lang w:val="en-CA"/>
              </w:rPr>
              <w:t>Apprentice</w:t>
            </w:r>
          </w:p>
          <w:p w14:paraId="0EEBDECF" w14:textId="77777777" w:rsidR="00014AE1" w:rsidRDefault="2119A142" w:rsidP="2119A142">
            <w:pPr>
              <w:pStyle w:val="ListBullet"/>
              <w:numPr>
                <w:ilvl w:val="0"/>
                <w:numId w:val="0"/>
              </w:numPr>
              <w:spacing w:after="0" w:line="240" w:lineRule="auto"/>
              <w:rPr>
                <w:lang w:val="en-CA"/>
              </w:rPr>
            </w:pPr>
            <w:r w:rsidRPr="2119A142">
              <w:rPr>
                <w:lang w:val="en-CA"/>
              </w:rPr>
              <w:t>August 2017 – Present</w:t>
            </w:r>
          </w:p>
          <w:p w14:paraId="578DBCF8" w14:textId="6C9B4635" w:rsidR="707713C1" w:rsidRDefault="707713C1" w:rsidP="707713C1">
            <w:pPr>
              <w:pStyle w:val="ListBullet"/>
              <w:numPr>
                <w:ilvl w:val="0"/>
                <w:numId w:val="0"/>
              </w:numPr>
              <w:spacing w:after="0" w:line="240" w:lineRule="auto"/>
            </w:pPr>
            <w:r>
              <w:t>(Commercial and Residential Work)</w:t>
            </w:r>
          </w:p>
          <w:p w14:paraId="292A4DEA" w14:textId="2860EA37" w:rsidR="707713C1" w:rsidRDefault="707713C1" w:rsidP="707713C1">
            <w:pPr>
              <w:pStyle w:val="ListBullet"/>
              <w:numPr>
                <w:ilvl w:val="0"/>
                <w:numId w:val="0"/>
              </w:numPr>
              <w:spacing w:after="0" w:line="240" w:lineRule="auto"/>
              <w:rPr>
                <w:b/>
                <w:bCs/>
              </w:rPr>
            </w:pPr>
          </w:p>
          <w:p w14:paraId="2228B8A5" w14:textId="77777777" w:rsidR="00014AE1" w:rsidRDefault="2119A142" w:rsidP="2119A142">
            <w:pPr>
              <w:pStyle w:val="ListBullet"/>
              <w:numPr>
                <w:ilvl w:val="0"/>
                <w:numId w:val="0"/>
              </w:numPr>
              <w:spacing w:after="0" w:line="240" w:lineRule="auto"/>
              <w:rPr>
                <w:b/>
                <w:bCs/>
              </w:rPr>
            </w:pPr>
            <w:r w:rsidRPr="2119A142">
              <w:rPr>
                <w:b/>
                <w:bCs/>
              </w:rPr>
              <w:t>Clean Electric Ltd.</w:t>
            </w:r>
          </w:p>
          <w:p w14:paraId="64C66C46" w14:textId="77777777" w:rsidR="00014AE1" w:rsidRDefault="2119A142" w:rsidP="2119A142">
            <w:pPr>
              <w:pStyle w:val="ListBullet"/>
              <w:numPr>
                <w:ilvl w:val="0"/>
                <w:numId w:val="0"/>
              </w:numPr>
              <w:spacing w:after="0" w:line="240" w:lineRule="auto"/>
              <w:rPr>
                <w:b/>
                <w:bCs/>
              </w:rPr>
            </w:pPr>
            <w:r w:rsidRPr="2119A142">
              <w:rPr>
                <w:b/>
                <w:bCs/>
              </w:rPr>
              <w:t>Apprentice</w:t>
            </w:r>
          </w:p>
          <w:p w14:paraId="571E49EC" w14:textId="77777777" w:rsidR="00014AE1" w:rsidRDefault="2119A142" w:rsidP="00014AE1">
            <w:pPr>
              <w:pStyle w:val="ListBullet"/>
              <w:numPr>
                <w:ilvl w:val="0"/>
                <w:numId w:val="0"/>
              </w:numPr>
              <w:spacing w:after="0" w:line="240" w:lineRule="auto"/>
              <w:rPr>
                <w:szCs w:val="24"/>
              </w:rPr>
            </w:pPr>
            <w:r>
              <w:t>April 2017 – August 2017</w:t>
            </w:r>
          </w:p>
          <w:p w14:paraId="2B96CD3F" w14:textId="5AC846D8" w:rsidR="00014AE1" w:rsidRDefault="707713C1" w:rsidP="707713C1">
            <w:pPr>
              <w:pStyle w:val="Subsection"/>
              <w:spacing w:after="0" w:line="240" w:lineRule="auto"/>
              <w:rPr>
                <w:color w:val="auto"/>
              </w:rPr>
            </w:pPr>
            <w:r w:rsidRPr="707713C1">
              <w:rPr>
                <w:b w:val="0"/>
                <w:color w:val="auto"/>
              </w:rPr>
              <w:t>(Residential Work)</w:t>
            </w:r>
          </w:p>
          <w:p w14:paraId="027D28A6" w14:textId="56989BAC" w:rsidR="707713C1" w:rsidRDefault="707713C1" w:rsidP="707713C1">
            <w:pPr>
              <w:pStyle w:val="ListBullet"/>
              <w:numPr>
                <w:ilvl w:val="0"/>
                <w:numId w:val="0"/>
              </w:numPr>
              <w:spacing w:after="0" w:line="240" w:lineRule="auto"/>
              <w:rPr>
                <w:b/>
                <w:bCs/>
              </w:rPr>
            </w:pPr>
          </w:p>
          <w:p w14:paraId="10842A49" w14:textId="77777777" w:rsidR="00014AE1" w:rsidRPr="00660BA9" w:rsidRDefault="7A861ADF" w:rsidP="7A861ADF">
            <w:pPr>
              <w:pStyle w:val="ListBullet"/>
              <w:numPr>
                <w:ilvl w:val="0"/>
                <w:numId w:val="0"/>
              </w:numPr>
              <w:spacing w:after="0" w:line="240" w:lineRule="auto"/>
              <w:rPr>
                <w:b/>
                <w:bCs/>
              </w:rPr>
            </w:pPr>
            <w:r w:rsidRPr="7A861ADF">
              <w:rPr>
                <w:b/>
                <w:bCs/>
              </w:rPr>
              <w:t xml:space="preserve">S t a f </w:t>
            </w:r>
            <w:proofErr w:type="spellStart"/>
            <w:r w:rsidRPr="7A861ADF">
              <w:rPr>
                <w:b/>
                <w:bCs/>
              </w:rPr>
              <w:t>f</w:t>
            </w:r>
            <w:proofErr w:type="spellEnd"/>
            <w:r w:rsidRPr="7A861ADF">
              <w:rPr>
                <w:b/>
                <w:bCs/>
              </w:rPr>
              <w:t xml:space="preserve">  E l e c t r i c</w:t>
            </w:r>
          </w:p>
          <w:p w14:paraId="694850A9" w14:textId="77777777" w:rsidR="00014AE1" w:rsidRPr="00660BA9" w:rsidRDefault="2119A142" w:rsidP="2119A142">
            <w:pPr>
              <w:pStyle w:val="ListBullet"/>
              <w:numPr>
                <w:ilvl w:val="0"/>
                <w:numId w:val="0"/>
              </w:numPr>
              <w:spacing w:after="0" w:line="240" w:lineRule="auto"/>
              <w:rPr>
                <w:b/>
                <w:bCs/>
              </w:rPr>
            </w:pPr>
            <w:r w:rsidRPr="2119A142">
              <w:rPr>
                <w:b/>
                <w:bCs/>
              </w:rPr>
              <w:t>Apprentice</w:t>
            </w:r>
          </w:p>
          <w:p w14:paraId="3A12AE62" w14:textId="77777777" w:rsidR="00014AE1" w:rsidRDefault="2119A142" w:rsidP="00014AE1">
            <w:pPr>
              <w:pStyle w:val="ListBullet"/>
              <w:numPr>
                <w:ilvl w:val="0"/>
                <w:numId w:val="0"/>
              </w:numPr>
              <w:spacing w:after="0" w:line="240" w:lineRule="auto"/>
              <w:rPr>
                <w:szCs w:val="24"/>
              </w:rPr>
            </w:pPr>
            <w:r>
              <w:t>January 30</w:t>
            </w:r>
            <w:r w:rsidRPr="2119A142">
              <w:rPr>
                <w:vertAlign w:val="superscript"/>
              </w:rPr>
              <w:t>th</w:t>
            </w:r>
            <w:r>
              <w:t>, 2016 – May 2016</w:t>
            </w:r>
          </w:p>
          <w:p w14:paraId="571F54AC" w14:textId="2D097A73" w:rsidR="707713C1" w:rsidRDefault="707713C1" w:rsidP="707713C1">
            <w:pPr>
              <w:pStyle w:val="ListBullet"/>
              <w:numPr>
                <w:ilvl w:val="0"/>
                <w:numId w:val="0"/>
              </w:numPr>
              <w:spacing w:after="0" w:line="240" w:lineRule="auto"/>
            </w:pPr>
            <w:r>
              <w:t>(Residential Work)</w:t>
            </w:r>
          </w:p>
          <w:p w14:paraId="598FC828" w14:textId="77777777" w:rsidR="00014AE1" w:rsidRDefault="00014AE1">
            <w:pPr>
              <w:pStyle w:val="Subsection"/>
              <w:spacing w:after="0" w:line="240" w:lineRule="auto"/>
              <w:rPr>
                <w:color w:val="auto"/>
                <w:szCs w:val="24"/>
              </w:rPr>
            </w:pPr>
          </w:p>
          <w:p w14:paraId="5B0C6E2F" w14:textId="77777777" w:rsidR="00F61B46" w:rsidRPr="00660BA9" w:rsidRDefault="00CD4AF9" w:rsidP="2119A142">
            <w:pPr>
              <w:pStyle w:val="Subsection"/>
              <w:spacing w:after="0" w:line="240" w:lineRule="auto"/>
              <w:rPr>
                <w:b w:val="0"/>
                <w:color w:val="auto"/>
              </w:rPr>
            </w:pPr>
            <w:sdt>
              <w:sdtPr>
                <w:rPr>
                  <w:color w:val="auto"/>
                  <w:szCs w:val="24"/>
                </w:rPr>
                <w:id w:val="326177524"/>
                <w:placeholder>
                  <w:docPart w:val="723740761E9143F4A321970292F18EE0"/>
                </w:placeholder>
              </w:sdtPr>
              <w:sdtEndPr/>
              <w:sdtContent>
                <w:r w:rsidR="00F61B46" w:rsidRPr="00660BA9">
                  <w:rPr>
                    <w:color w:val="auto"/>
                    <w:szCs w:val="24"/>
                  </w:rPr>
                  <w:t>Stella’s Café &amp; Bakery</w:t>
                </w:r>
              </w:sdtContent>
            </w:sdt>
            <w:r w:rsidR="00F61B46" w:rsidRPr="2119A142">
              <w:rPr>
                <w:b w:val="0"/>
                <w:color w:val="auto"/>
                <w:spacing w:val="0"/>
              </w:rPr>
              <w:t xml:space="preserve"> </w:t>
            </w:r>
          </w:p>
          <w:p w14:paraId="7FC31856" w14:textId="77777777" w:rsidR="00F61B46" w:rsidRPr="00555951" w:rsidRDefault="00F61B46" w:rsidP="2119A142">
            <w:pPr>
              <w:pStyle w:val="Subsection"/>
              <w:numPr>
                <w:ilvl w:val="0"/>
                <w:numId w:val="31"/>
              </w:numPr>
              <w:spacing w:after="0" w:line="240" w:lineRule="auto"/>
            </w:pPr>
            <w:r w:rsidRPr="2119A142">
              <w:rPr>
                <w:color w:val="000000"/>
                <w:spacing w:val="0"/>
              </w:rPr>
              <w:t>Line Cook</w:t>
            </w:r>
          </w:p>
          <w:p w14:paraId="4EE07CBF" w14:textId="5D7DDAA0" w:rsidR="005E2539" w:rsidRPr="00EA41E2" w:rsidRDefault="2119A142">
            <w:pPr>
              <w:pStyle w:val="ListBullet"/>
              <w:numPr>
                <w:ilvl w:val="0"/>
                <w:numId w:val="0"/>
              </w:numPr>
              <w:spacing w:after="0" w:line="240" w:lineRule="auto"/>
              <w:rPr>
                <w:szCs w:val="24"/>
              </w:rPr>
            </w:pPr>
            <w:r>
              <w:t>May 2010 – May 2014</w:t>
            </w:r>
            <w:r w:rsidR="00375BC9">
              <w:t xml:space="preserve"> &amp; November 2017-Present</w:t>
            </w:r>
          </w:p>
          <w:p w14:paraId="4742597D" w14:textId="77777777" w:rsidR="005E2539" w:rsidRPr="00EA41E2" w:rsidRDefault="2119A142" w:rsidP="005E2539">
            <w:pPr>
              <w:pStyle w:val="ListBullet"/>
              <w:numPr>
                <w:ilvl w:val="0"/>
                <w:numId w:val="0"/>
              </w:numPr>
              <w:spacing w:after="0" w:line="240" w:lineRule="auto"/>
              <w:rPr>
                <w:szCs w:val="24"/>
              </w:rPr>
            </w:pPr>
            <w:r>
              <w:t>Worked within a team of employees in a fast-paced, high stress restaurant/kitchen environment.</w:t>
            </w:r>
          </w:p>
          <w:p w14:paraId="56A31A1A" w14:textId="77777777" w:rsidR="00F61B46" w:rsidRPr="00EA41E2" w:rsidRDefault="00F61B46">
            <w:pPr>
              <w:pStyle w:val="ListBullet"/>
              <w:numPr>
                <w:ilvl w:val="0"/>
                <w:numId w:val="0"/>
              </w:numPr>
              <w:spacing w:after="0" w:line="240" w:lineRule="auto"/>
              <w:rPr>
                <w:szCs w:val="24"/>
              </w:rPr>
            </w:pPr>
          </w:p>
          <w:p w14:paraId="3B5EB9AF" w14:textId="77777777" w:rsidR="00F61B46" w:rsidRPr="00555951" w:rsidRDefault="2119A142" w:rsidP="2119A142">
            <w:pPr>
              <w:pStyle w:val="ListBullet"/>
              <w:numPr>
                <w:ilvl w:val="0"/>
                <w:numId w:val="31"/>
              </w:numPr>
              <w:spacing w:after="0" w:line="240" w:lineRule="auto"/>
              <w:rPr>
                <w:b/>
                <w:bCs/>
              </w:rPr>
            </w:pPr>
            <w:r w:rsidRPr="2119A142">
              <w:rPr>
                <w:b/>
                <w:bCs/>
              </w:rPr>
              <w:t>Kitchen Supervisor</w:t>
            </w:r>
          </w:p>
          <w:p w14:paraId="57409A88" w14:textId="77777777" w:rsidR="00F61B46" w:rsidRPr="00EA41E2" w:rsidRDefault="2119A142" w:rsidP="2119A142">
            <w:pPr>
              <w:spacing w:after="0" w:line="240" w:lineRule="auto"/>
              <w:rPr>
                <w:sz w:val="24"/>
                <w:szCs w:val="24"/>
              </w:rPr>
            </w:pPr>
            <w:r w:rsidRPr="2119A142">
              <w:rPr>
                <w:sz w:val="24"/>
                <w:szCs w:val="24"/>
              </w:rPr>
              <w:t>May 2014 – May 2015</w:t>
            </w:r>
          </w:p>
          <w:p w14:paraId="7919C905" w14:textId="77777777" w:rsidR="00F61B46" w:rsidRDefault="2119A142" w:rsidP="00F61B46">
            <w:pPr>
              <w:pStyle w:val="ListBullet"/>
              <w:numPr>
                <w:ilvl w:val="0"/>
                <w:numId w:val="0"/>
              </w:numPr>
              <w:spacing w:after="0" w:line="240" w:lineRule="auto"/>
              <w:rPr>
                <w:szCs w:val="24"/>
              </w:rPr>
            </w:pPr>
            <w:r>
              <w:t xml:space="preserve">Managing a team in a fast-paced, high stress environment. Alongside the Kitchen Manager I succeeded in increasing profits by lowering food cost and labor costs while maintaining an excellent product. While working in the “back of house”, as supervisor I was in charge of dealing with customer’s issues and concerns when the manager had left for the day. Also, being the intermediary between the service staff and kitchen staff required me to be able to mediate any disputes or issues that involved both parties. </w:t>
            </w:r>
          </w:p>
          <w:p w14:paraId="66FCE285" w14:textId="77777777" w:rsidR="00375BC9" w:rsidRDefault="00375BC9" w:rsidP="00DE14A1">
            <w:pPr>
              <w:pStyle w:val="Section"/>
              <w:spacing w:after="0"/>
            </w:pPr>
            <w:bookmarkStart w:id="0" w:name="_GoBack"/>
            <w:bookmarkEnd w:id="0"/>
          </w:p>
          <w:p w14:paraId="74F6A3E9" w14:textId="40390836" w:rsidR="00DE14A1" w:rsidRPr="00EA41E2" w:rsidRDefault="2119A142" w:rsidP="00DE14A1">
            <w:pPr>
              <w:pStyle w:val="Section"/>
              <w:spacing w:after="0"/>
              <w:rPr>
                <w:szCs w:val="24"/>
              </w:rPr>
            </w:pPr>
            <w:r>
              <w:lastRenderedPageBreak/>
              <w:t>REFERENCES</w:t>
            </w:r>
          </w:p>
          <w:p w14:paraId="3EE68056" w14:textId="77777777" w:rsidR="00DE14A1" w:rsidRDefault="00DE14A1" w:rsidP="00DE14A1">
            <w:pPr>
              <w:pStyle w:val="ListBullet"/>
              <w:numPr>
                <w:ilvl w:val="0"/>
                <w:numId w:val="0"/>
              </w:numPr>
              <w:spacing w:after="0" w:line="240" w:lineRule="auto"/>
              <w:ind w:left="360"/>
              <w:rPr>
                <w:szCs w:val="24"/>
              </w:rPr>
            </w:pPr>
          </w:p>
          <w:p w14:paraId="55D93B63" w14:textId="77777777" w:rsidR="707713C1" w:rsidRDefault="707713C1" w:rsidP="707713C1">
            <w:pPr>
              <w:pStyle w:val="ListBullet"/>
              <w:numPr>
                <w:ilvl w:val="0"/>
                <w:numId w:val="0"/>
              </w:numPr>
              <w:spacing w:after="0"/>
              <w:ind w:left="360" w:hanging="360"/>
            </w:pPr>
            <w:r>
              <w:t>Mark Johnston</w:t>
            </w:r>
          </w:p>
          <w:p w14:paraId="36FA0D80" w14:textId="77777777" w:rsidR="707713C1" w:rsidRDefault="707713C1" w:rsidP="707713C1">
            <w:pPr>
              <w:pStyle w:val="ListBullet"/>
              <w:numPr>
                <w:ilvl w:val="0"/>
                <w:numId w:val="0"/>
              </w:numPr>
              <w:spacing w:after="0"/>
              <w:ind w:left="360" w:hanging="360"/>
            </w:pPr>
            <w:r>
              <w:t>(204) 771-8517</w:t>
            </w:r>
          </w:p>
          <w:p w14:paraId="176D5D1D" w14:textId="77777777" w:rsidR="707713C1" w:rsidRDefault="707713C1" w:rsidP="707713C1">
            <w:pPr>
              <w:pStyle w:val="ListBullet"/>
              <w:numPr>
                <w:ilvl w:val="0"/>
                <w:numId w:val="0"/>
              </w:numPr>
              <w:spacing w:after="0"/>
              <w:ind w:left="360" w:hanging="360"/>
            </w:pPr>
            <w:r>
              <w:t>Clean Electric Ltd.</w:t>
            </w:r>
          </w:p>
          <w:p w14:paraId="0252081C" w14:textId="77777777" w:rsidR="707713C1" w:rsidRDefault="707713C1" w:rsidP="707713C1">
            <w:pPr>
              <w:pStyle w:val="ListBullet"/>
              <w:numPr>
                <w:ilvl w:val="0"/>
                <w:numId w:val="0"/>
              </w:numPr>
              <w:spacing w:after="0"/>
              <w:ind w:left="360" w:hanging="360"/>
            </w:pPr>
            <w:r>
              <w:t>Owner/Journeyman Electrician</w:t>
            </w:r>
          </w:p>
          <w:p w14:paraId="6C5BF0BB" w14:textId="743EA345" w:rsidR="707713C1" w:rsidRDefault="707713C1" w:rsidP="707713C1">
            <w:pPr>
              <w:pStyle w:val="ListBullet"/>
              <w:numPr>
                <w:ilvl w:val="0"/>
                <w:numId w:val="0"/>
              </w:numPr>
              <w:spacing w:after="0" w:line="240" w:lineRule="auto"/>
            </w:pPr>
          </w:p>
          <w:p w14:paraId="15533CAE" w14:textId="77777777" w:rsidR="707713C1" w:rsidRDefault="707713C1" w:rsidP="707713C1">
            <w:pPr>
              <w:pStyle w:val="ListBullet"/>
              <w:numPr>
                <w:ilvl w:val="0"/>
                <w:numId w:val="0"/>
              </w:numPr>
              <w:spacing w:after="0" w:line="240" w:lineRule="auto"/>
              <w:ind w:left="360" w:hanging="360"/>
            </w:pPr>
            <w:r>
              <w:t>Paul Stafford</w:t>
            </w:r>
          </w:p>
          <w:p w14:paraId="244C52E4" w14:textId="77777777" w:rsidR="707713C1" w:rsidRDefault="707713C1" w:rsidP="707713C1">
            <w:pPr>
              <w:pStyle w:val="ListBullet"/>
              <w:numPr>
                <w:ilvl w:val="0"/>
                <w:numId w:val="0"/>
              </w:numPr>
              <w:spacing w:after="0" w:line="240" w:lineRule="auto"/>
              <w:ind w:left="360" w:hanging="360"/>
            </w:pPr>
            <w:r>
              <w:t>(204) 510-5500</w:t>
            </w:r>
          </w:p>
          <w:p w14:paraId="22D73E32" w14:textId="77777777" w:rsidR="707713C1" w:rsidRDefault="707713C1" w:rsidP="707713C1">
            <w:pPr>
              <w:pStyle w:val="ListBullet"/>
              <w:numPr>
                <w:ilvl w:val="0"/>
                <w:numId w:val="0"/>
              </w:numPr>
              <w:spacing w:after="0"/>
              <w:ind w:left="360" w:hanging="360"/>
            </w:pPr>
            <w:r>
              <w:t>STAFF Electric</w:t>
            </w:r>
          </w:p>
          <w:p w14:paraId="7C7EBE2E" w14:textId="77777777" w:rsidR="707713C1" w:rsidRDefault="707713C1" w:rsidP="707713C1">
            <w:pPr>
              <w:pStyle w:val="ListBullet"/>
              <w:numPr>
                <w:ilvl w:val="0"/>
                <w:numId w:val="0"/>
              </w:numPr>
              <w:spacing w:after="0"/>
              <w:ind w:left="360" w:hanging="360"/>
            </w:pPr>
            <w:r>
              <w:t>Owner/Journeyman Electrician</w:t>
            </w:r>
          </w:p>
          <w:p w14:paraId="748BD00E" w14:textId="081CA1E3" w:rsidR="707713C1" w:rsidRDefault="707713C1" w:rsidP="707713C1">
            <w:pPr>
              <w:pStyle w:val="ListBullet"/>
              <w:numPr>
                <w:ilvl w:val="0"/>
                <w:numId w:val="0"/>
              </w:numPr>
              <w:spacing w:after="0" w:line="240" w:lineRule="auto"/>
            </w:pPr>
          </w:p>
          <w:p w14:paraId="77888CBF" w14:textId="77777777" w:rsidR="707713C1" w:rsidRDefault="7A861ADF" w:rsidP="707713C1">
            <w:pPr>
              <w:pStyle w:val="ListBullet"/>
              <w:numPr>
                <w:ilvl w:val="0"/>
                <w:numId w:val="0"/>
              </w:numPr>
              <w:spacing w:after="0" w:line="240" w:lineRule="auto"/>
              <w:ind w:left="360" w:hanging="360"/>
            </w:pPr>
            <w:r>
              <w:t xml:space="preserve">Darren </w:t>
            </w:r>
            <w:proofErr w:type="spellStart"/>
            <w:r>
              <w:t>Tildsley</w:t>
            </w:r>
            <w:proofErr w:type="spellEnd"/>
          </w:p>
          <w:p w14:paraId="2EE13DAF" w14:textId="77777777" w:rsidR="707713C1" w:rsidRDefault="707713C1" w:rsidP="707713C1">
            <w:pPr>
              <w:pStyle w:val="ListBullet"/>
              <w:numPr>
                <w:ilvl w:val="0"/>
                <w:numId w:val="0"/>
              </w:numPr>
              <w:spacing w:after="0" w:line="240" w:lineRule="auto"/>
              <w:ind w:left="360" w:hanging="360"/>
            </w:pPr>
            <w:r>
              <w:t>(204)  791-8775</w:t>
            </w:r>
          </w:p>
          <w:p w14:paraId="2DD5E6CC" w14:textId="77777777" w:rsidR="707713C1" w:rsidRDefault="00CD4AF9" w:rsidP="707713C1">
            <w:pPr>
              <w:pStyle w:val="ListBullet"/>
              <w:numPr>
                <w:ilvl w:val="0"/>
                <w:numId w:val="0"/>
              </w:numPr>
              <w:spacing w:after="0" w:line="240" w:lineRule="auto"/>
              <w:ind w:left="360" w:hanging="360"/>
            </w:pPr>
            <w:hyperlink r:id="rId10">
              <w:r w:rsidR="707713C1" w:rsidRPr="707713C1">
                <w:rPr>
                  <w:rStyle w:val="Hyperlink"/>
                </w:rPr>
                <w:t>dtildsley@bsdsolutions.com</w:t>
              </w:r>
            </w:hyperlink>
          </w:p>
          <w:p w14:paraId="2422AD71" w14:textId="77777777" w:rsidR="707713C1" w:rsidRDefault="707713C1" w:rsidP="707713C1">
            <w:pPr>
              <w:pStyle w:val="ListBullet"/>
              <w:numPr>
                <w:ilvl w:val="0"/>
                <w:numId w:val="0"/>
              </w:numPr>
              <w:spacing w:after="0" w:line="240" w:lineRule="auto"/>
              <w:ind w:left="360" w:hanging="360"/>
            </w:pPr>
            <w:r>
              <w:t>BSD Solutions Ltd.</w:t>
            </w:r>
          </w:p>
          <w:p w14:paraId="69CA4C10" w14:textId="77777777" w:rsidR="707713C1" w:rsidRDefault="707713C1" w:rsidP="707713C1">
            <w:pPr>
              <w:pStyle w:val="ListBullet"/>
              <w:numPr>
                <w:ilvl w:val="0"/>
                <w:numId w:val="0"/>
              </w:numPr>
              <w:spacing w:after="0" w:line="240" w:lineRule="auto"/>
              <w:ind w:left="360" w:hanging="360"/>
            </w:pPr>
            <w:r>
              <w:t>Project Manager / Coordinator – Large Projects</w:t>
            </w:r>
          </w:p>
          <w:p w14:paraId="2CF74595" w14:textId="1CCE44B0" w:rsidR="707713C1" w:rsidRDefault="707713C1" w:rsidP="707713C1">
            <w:pPr>
              <w:pStyle w:val="ListBullet"/>
              <w:numPr>
                <w:ilvl w:val="0"/>
                <w:numId w:val="0"/>
              </w:numPr>
              <w:spacing w:after="0" w:line="240" w:lineRule="auto"/>
            </w:pPr>
          </w:p>
          <w:p w14:paraId="16593F89" w14:textId="77777777" w:rsidR="00DE14A1" w:rsidRPr="00EA41E2" w:rsidRDefault="2119A142" w:rsidP="00DE14A1">
            <w:pPr>
              <w:pStyle w:val="ListBullet"/>
              <w:numPr>
                <w:ilvl w:val="0"/>
                <w:numId w:val="0"/>
              </w:numPr>
              <w:spacing w:after="0" w:line="240" w:lineRule="auto"/>
              <w:ind w:left="27"/>
              <w:rPr>
                <w:szCs w:val="24"/>
              </w:rPr>
            </w:pPr>
            <w:r>
              <w:t>Eric Campbell</w:t>
            </w:r>
          </w:p>
          <w:p w14:paraId="6EB5B0C0" w14:textId="77777777" w:rsidR="00DE14A1" w:rsidRPr="00EA41E2" w:rsidRDefault="2119A142" w:rsidP="00DE14A1">
            <w:pPr>
              <w:pStyle w:val="ListBullet"/>
              <w:numPr>
                <w:ilvl w:val="0"/>
                <w:numId w:val="0"/>
              </w:numPr>
              <w:spacing w:after="0" w:line="240" w:lineRule="auto"/>
              <w:ind w:left="360" w:hanging="360"/>
              <w:rPr>
                <w:szCs w:val="24"/>
              </w:rPr>
            </w:pPr>
            <w:r>
              <w:t>(204) 509-5200</w:t>
            </w:r>
          </w:p>
          <w:p w14:paraId="2B742E30" w14:textId="77777777" w:rsidR="00DE14A1" w:rsidRPr="00EA41E2" w:rsidRDefault="2119A142" w:rsidP="00DE14A1">
            <w:pPr>
              <w:pStyle w:val="ListBullet"/>
              <w:numPr>
                <w:ilvl w:val="0"/>
                <w:numId w:val="0"/>
              </w:numPr>
              <w:spacing w:after="0" w:line="240" w:lineRule="auto"/>
              <w:ind w:left="360" w:hanging="360"/>
              <w:rPr>
                <w:szCs w:val="24"/>
              </w:rPr>
            </w:pPr>
            <w:r>
              <w:t>Kitchen Manager, Stella’s Café &amp; Bakery</w:t>
            </w:r>
          </w:p>
          <w:p w14:paraId="232C14C5" w14:textId="77777777" w:rsidR="00DE14A1" w:rsidRPr="00EA41E2" w:rsidRDefault="7A861ADF" w:rsidP="00DE14A1">
            <w:pPr>
              <w:pStyle w:val="ListBullet"/>
              <w:numPr>
                <w:ilvl w:val="0"/>
                <w:numId w:val="0"/>
              </w:numPr>
              <w:spacing w:after="0" w:line="240" w:lineRule="auto"/>
              <w:ind w:left="360" w:hanging="360"/>
              <w:rPr>
                <w:szCs w:val="24"/>
              </w:rPr>
            </w:pPr>
            <w:r>
              <w:t>2012-2014</w:t>
            </w:r>
          </w:p>
          <w:p w14:paraId="7EFCD3E2" w14:textId="77777777" w:rsidR="00DE14A1" w:rsidRPr="00EA41E2" w:rsidRDefault="00DE14A1" w:rsidP="00DE14A1">
            <w:pPr>
              <w:pStyle w:val="ListBullet"/>
              <w:numPr>
                <w:ilvl w:val="0"/>
                <w:numId w:val="0"/>
              </w:numPr>
              <w:spacing w:after="0" w:line="240" w:lineRule="auto"/>
              <w:ind w:left="360"/>
              <w:rPr>
                <w:szCs w:val="24"/>
              </w:rPr>
            </w:pPr>
          </w:p>
          <w:p w14:paraId="5B62E15D" w14:textId="77777777" w:rsidR="00105A36" w:rsidRDefault="00105A36" w:rsidP="00DE14A1">
            <w:pPr>
              <w:pStyle w:val="ListBullet"/>
              <w:numPr>
                <w:ilvl w:val="0"/>
                <w:numId w:val="0"/>
              </w:numPr>
              <w:spacing w:after="0" w:line="240" w:lineRule="auto"/>
              <w:ind w:left="360" w:hanging="360"/>
              <w:rPr>
                <w:szCs w:val="24"/>
              </w:rPr>
            </w:pPr>
          </w:p>
          <w:p w14:paraId="04EBAB67" w14:textId="77777777" w:rsidR="000778F6" w:rsidRDefault="000778F6" w:rsidP="00DE14A1">
            <w:pPr>
              <w:pStyle w:val="ListBullet"/>
              <w:numPr>
                <w:ilvl w:val="0"/>
                <w:numId w:val="0"/>
              </w:numPr>
              <w:spacing w:after="0"/>
              <w:ind w:left="360" w:hanging="360"/>
              <w:rPr>
                <w:szCs w:val="24"/>
              </w:rPr>
            </w:pPr>
          </w:p>
          <w:p w14:paraId="0A9A6FAD" w14:textId="2040BFB1" w:rsidR="000778F6" w:rsidRPr="00EA41E2" w:rsidRDefault="000778F6" w:rsidP="00DE14A1">
            <w:pPr>
              <w:pStyle w:val="ListBullet"/>
              <w:numPr>
                <w:ilvl w:val="0"/>
                <w:numId w:val="0"/>
              </w:numPr>
              <w:spacing w:after="0"/>
              <w:ind w:left="360" w:hanging="360"/>
              <w:rPr>
                <w:szCs w:val="24"/>
              </w:rPr>
            </w:pPr>
          </w:p>
        </w:tc>
      </w:tr>
      <w:tr w:rsidR="0029505E" w14:paraId="10469A82" w14:textId="77777777" w:rsidTr="7A861ADF">
        <w:trPr>
          <w:trHeight w:val="288"/>
          <w:jc w:val="center"/>
        </w:trPr>
        <w:tc>
          <w:tcPr>
            <w:tcW w:w="250" w:type="dxa"/>
            <w:tcBorders>
              <w:top w:val="nil"/>
              <w:left w:val="nil"/>
              <w:bottom w:val="nil"/>
              <w:right w:val="nil"/>
            </w:tcBorders>
            <w:shd w:val="clear" w:color="auto" w:fill="auto"/>
            <w:vAlign w:val="center"/>
          </w:tcPr>
          <w:p w14:paraId="6ADDE05C" w14:textId="77777777" w:rsidR="0029505E" w:rsidRDefault="0029505E">
            <w:pPr>
              <w:spacing w:after="0" w:line="240" w:lineRule="auto"/>
              <w:rPr>
                <w:b/>
                <w:bCs/>
                <w:color w:val="FFFFFF" w:themeColor="background1"/>
                <w:szCs w:val="23"/>
              </w:rPr>
            </w:pPr>
          </w:p>
        </w:tc>
        <w:tc>
          <w:tcPr>
            <w:tcW w:w="10045" w:type="dxa"/>
            <w:tcBorders>
              <w:top w:val="nil"/>
              <w:left w:val="nil"/>
              <w:bottom w:val="nil"/>
              <w:right w:val="nil"/>
            </w:tcBorders>
            <w:shd w:val="clear" w:color="auto" w:fill="auto"/>
            <w:tcMar>
              <w:top w:w="115" w:type="dxa"/>
              <w:left w:w="115" w:type="dxa"/>
              <w:bottom w:w="115" w:type="dxa"/>
              <w:right w:w="115" w:type="dxa"/>
            </w:tcMar>
          </w:tcPr>
          <w:p w14:paraId="260B9151" w14:textId="77777777" w:rsidR="0029505E" w:rsidRDefault="0029505E">
            <w:pPr>
              <w:pStyle w:val="Section"/>
              <w:spacing w:after="0"/>
            </w:pPr>
          </w:p>
        </w:tc>
      </w:tr>
    </w:tbl>
    <w:p w14:paraId="2221DAFF" w14:textId="77777777" w:rsidR="001B7299" w:rsidRDefault="001B7299" w:rsidP="00660BA9"/>
    <w:sectPr w:rsidR="001B7299">
      <w:headerReference w:type="default" r:id="rId11"/>
      <w:footerReference w:type="default" r:id="rId12"/>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F158B" w14:textId="77777777" w:rsidR="00CD4AF9" w:rsidRDefault="00CD4AF9">
      <w:pPr>
        <w:spacing w:after="0" w:line="240" w:lineRule="auto"/>
      </w:pPr>
      <w:r>
        <w:separator/>
      </w:r>
    </w:p>
  </w:endnote>
  <w:endnote w:type="continuationSeparator" w:id="0">
    <w:p w14:paraId="68E360AB" w14:textId="77777777" w:rsidR="00CD4AF9" w:rsidRDefault="00CD4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Tw Cen MT"/>
    <w:charset w:val="00"/>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9DF6C" w14:textId="77777777" w:rsidR="001B7299" w:rsidRDefault="001B7299"/>
  <w:p w14:paraId="0A9BAF10" w14:textId="77777777" w:rsidR="001B7299" w:rsidRDefault="2119A142">
    <w:pPr>
      <w:pStyle w:val="FooterOdd"/>
    </w:pPr>
    <w:r>
      <w:t xml:space="preserve">Page </w:t>
    </w:r>
    <w:r w:rsidR="00553D43" w:rsidRPr="2119A142">
      <w:rPr>
        <w:noProof/>
        <w:sz w:val="24"/>
        <w:szCs w:val="24"/>
      </w:rPr>
      <w:fldChar w:fldCharType="begin"/>
    </w:r>
    <w:r w:rsidR="00553D43" w:rsidRPr="2119A142">
      <w:rPr>
        <w:noProof/>
        <w:sz w:val="24"/>
        <w:szCs w:val="24"/>
      </w:rPr>
      <w:instrText xml:space="preserve"> PAGE   \* MERGEFORMAT </w:instrText>
    </w:r>
    <w:r w:rsidR="00553D43" w:rsidRPr="2119A142">
      <w:rPr>
        <w:noProof/>
        <w:sz w:val="24"/>
        <w:szCs w:val="24"/>
      </w:rPr>
      <w:fldChar w:fldCharType="separate"/>
    </w:r>
    <w:r w:rsidR="00F33C9E">
      <w:rPr>
        <w:noProof/>
        <w:sz w:val="24"/>
        <w:szCs w:val="24"/>
      </w:rPr>
      <w:t>3</w:t>
    </w:r>
    <w:r w:rsidR="00553D43" w:rsidRPr="2119A142">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EF8A9" w14:textId="77777777" w:rsidR="00CD4AF9" w:rsidRDefault="00CD4AF9">
      <w:pPr>
        <w:spacing w:after="0" w:line="240" w:lineRule="auto"/>
      </w:pPr>
      <w:r>
        <w:separator/>
      </w:r>
    </w:p>
  </w:footnote>
  <w:footnote w:type="continuationSeparator" w:id="0">
    <w:p w14:paraId="50D3D546" w14:textId="77777777" w:rsidR="00CD4AF9" w:rsidRDefault="00CD4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94B33" w14:textId="77777777" w:rsidR="001B7299" w:rsidRDefault="001B7299">
    <w:pPr>
      <w:pStyle w:val="HeaderOdd"/>
    </w:pPr>
  </w:p>
  <w:p w14:paraId="435A34D8" w14:textId="77777777" w:rsidR="001B7299" w:rsidRDefault="001B72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8"/>
    <w:multiLevelType w:val="singleLevel"/>
    <w:tmpl w:val="934A144E"/>
    <w:lvl w:ilvl="0">
      <w:start w:val="1"/>
      <w:numFmt w:val="decimal"/>
      <w:lvlText w:val="%1."/>
      <w:lvlJc w:val="left"/>
      <w:pPr>
        <w:tabs>
          <w:tab w:val="num" w:pos="360"/>
        </w:tabs>
        <w:ind w:left="360" w:hanging="360"/>
      </w:pPr>
    </w:lvl>
  </w:abstractNum>
  <w:abstractNum w:abstractNumId="5" w15:restartNumberingAfterBreak="0">
    <w:nsid w:val="09B647EC"/>
    <w:multiLevelType w:val="hybridMultilevel"/>
    <w:tmpl w:val="EC0E8050"/>
    <w:lvl w:ilvl="0" w:tplc="1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67A4916E"/>
    <w:lvl w:ilvl="0" w:tplc="CB423BDA">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6F573C6"/>
    <w:multiLevelType w:val="hybridMultilevel"/>
    <w:tmpl w:val="4D32FDD8"/>
    <w:lvl w:ilvl="0" w:tplc="D19E5B8A">
      <w:start w:val="1"/>
      <w:numFmt w:val="bullet"/>
      <w:pStyle w:val="NormalIndent"/>
      <w:lvlText w:val=""/>
      <w:lvlJc w:val="left"/>
      <w:pPr>
        <w:ind w:left="648" w:hanging="360"/>
      </w:pPr>
      <w:rPr>
        <w:rFonts w:ascii="Wingdings 2" w:hAnsi="Wingdings 2"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4A2D7553"/>
    <w:multiLevelType w:val="hybridMultilevel"/>
    <w:tmpl w:val="8E98D046"/>
    <w:lvl w:ilvl="0" w:tplc="1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00908B1"/>
    <w:multiLevelType w:val="hybridMultilevel"/>
    <w:tmpl w:val="8C424B96"/>
    <w:lvl w:ilvl="0" w:tplc="613C9842">
      <w:start w:val="3"/>
      <w:numFmt w:val="bullet"/>
      <w:lvlText w:val="-"/>
      <w:lvlJc w:val="left"/>
      <w:pPr>
        <w:ind w:left="720" w:hanging="360"/>
      </w:pPr>
      <w:rPr>
        <w:rFonts w:ascii="Tw Cen MT" w:eastAsiaTheme="minorHAnsi" w:hAnsi="Tw Cen MT" w:cs="Times New Roman"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4777119"/>
    <w:multiLevelType w:val="hybridMultilevel"/>
    <w:tmpl w:val="062C4594"/>
    <w:lvl w:ilvl="0" w:tplc="5E2E8EC8">
      <w:start w:val="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8"/>
  </w:num>
  <w:num w:numId="13">
    <w:abstractNumId w:val="4"/>
  </w:num>
  <w:num w:numId="14">
    <w:abstractNumId w:val="7"/>
  </w:num>
  <w:num w:numId="15">
    <w:abstractNumId w:val="3"/>
  </w:num>
  <w:num w:numId="16">
    <w:abstractNumId w:val="2"/>
  </w:num>
  <w:num w:numId="17">
    <w:abstractNumId w:val="1"/>
  </w:num>
  <w:num w:numId="18">
    <w:abstractNumId w:val="0"/>
  </w:num>
  <w:num w:numId="19">
    <w:abstractNumId w:val="6"/>
  </w:num>
  <w:num w:numId="20">
    <w:abstractNumId w:val="8"/>
  </w:num>
  <w:num w:numId="21">
    <w:abstractNumId w:val="7"/>
  </w:num>
  <w:num w:numId="22">
    <w:abstractNumId w:val="3"/>
  </w:num>
  <w:num w:numId="23">
    <w:abstractNumId w:val="2"/>
  </w:num>
  <w:num w:numId="24">
    <w:abstractNumId w:val="1"/>
  </w:num>
  <w:num w:numId="25">
    <w:abstractNumId w:val="0"/>
  </w:num>
  <w:num w:numId="26">
    <w:abstractNumId w:val="6"/>
  </w:num>
  <w:num w:numId="27">
    <w:abstractNumId w:val="8"/>
  </w:num>
  <w:num w:numId="28">
    <w:abstractNumId w:val="11"/>
  </w:num>
  <w:num w:numId="29">
    <w:abstractNumId w:val="9"/>
  </w:num>
  <w:num w:numId="30">
    <w:abstractNumId w:val="5"/>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12A6"/>
    <w:rsid w:val="00014AE1"/>
    <w:rsid w:val="000778F6"/>
    <w:rsid w:val="000B7C7D"/>
    <w:rsid w:val="00105A36"/>
    <w:rsid w:val="001B3910"/>
    <w:rsid w:val="001B6F2A"/>
    <w:rsid w:val="001B7299"/>
    <w:rsid w:val="002404B2"/>
    <w:rsid w:val="002833CE"/>
    <w:rsid w:val="0029505E"/>
    <w:rsid w:val="002C3560"/>
    <w:rsid w:val="002D44FB"/>
    <w:rsid w:val="002D6FCC"/>
    <w:rsid w:val="00375BC9"/>
    <w:rsid w:val="004808BC"/>
    <w:rsid w:val="00553D43"/>
    <w:rsid w:val="00555951"/>
    <w:rsid w:val="00587C3E"/>
    <w:rsid w:val="005918A0"/>
    <w:rsid w:val="00592F04"/>
    <w:rsid w:val="005E2539"/>
    <w:rsid w:val="005F31F0"/>
    <w:rsid w:val="00654428"/>
    <w:rsid w:val="00660BA9"/>
    <w:rsid w:val="00663AE7"/>
    <w:rsid w:val="006807EC"/>
    <w:rsid w:val="006A5B77"/>
    <w:rsid w:val="00730EFF"/>
    <w:rsid w:val="00767C28"/>
    <w:rsid w:val="008748FF"/>
    <w:rsid w:val="00875409"/>
    <w:rsid w:val="008B1030"/>
    <w:rsid w:val="0092147A"/>
    <w:rsid w:val="0096346B"/>
    <w:rsid w:val="0098562F"/>
    <w:rsid w:val="0099131A"/>
    <w:rsid w:val="00A50667"/>
    <w:rsid w:val="00A8602C"/>
    <w:rsid w:val="00AA3780"/>
    <w:rsid w:val="00AA5F51"/>
    <w:rsid w:val="00AA6A5B"/>
    <w:rsid w:val="00AB7839"/>
    <w:rsid w:val="00B12FC0"/>
    <w:rsid w:val="00B56F27"/>
    <w:rsid w:val="00CD4AF9"/>
    <w:rsid w:val="00DB6466"/>
    <w:rsid w:val="00DD105E"/>
    <w:rsid w:val="00DD371C"/>
    <w:rsid w:val="00DD5410"/>
    <w:rsid w:val="00DE14A1"/>
    <w:rsid w:val="00E06A0B"/>
    <w:rsid w:val="00EA41E2"/>
    <w:rsid w:val="00EC48D1"/>
    <w:rsid w:val="00EE0E9E"/>
    <w:rsid w:val="00EE793A"/>
    <w:rsid w:val="00F33C9E"/>
    <w:rsid w:val="00F612A6"/>
    <w:rsid w:val="00F61B46"/>
    <w:rsid w:val="00F6295D"/>
    <w:rsid w:val="00FF40A0"/>
    <w:rsid w:val="2119A142"/>
    <w:rsid w:val="4399E8B7"/>
    <w:rsid w:val="707713C1"/>
    <w:rsid w:val="7A861ADF"/>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696F5"/>
  <w15:docId w15:val="{6D1FAAAB-6690-43AE-8B4E-0D6428F0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793A"/>
    <w:pPr>
      <w:spacing w:after="180" w:line="264" w:lineRule="auto"/>
    </w:pPr>
    <w:rPr>
      <w:lang w:eastAsia="ja-JP"/>
    </w:rPr>
  </w:style>
  <w:style w:type="paragraph" w:styleId="Heading1">
    <w:name w:val="heading 1"/>
    <w:basedOn w:val="Normal"/>
    <w:next w:val="Normal"/>
    <w:link w:val="Heading1Char"/>
    <w:uiPriority w:val="9"/>
    <w:semiHidden/>
    <w:unhideWhenUsed/>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semiHidden/>
    <w:unhideWhenUsed/>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semiHidden/>
    <w:unhideWhenUsed/>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paragraph" w:customStyle="1" w:styleId="Section">
    <w:name w:val="Section"/>
    <w:basedOn w:val="Normal"/>
    <w:uiPriority w:val="2"/>
    <w:qFormat/>
    <w:pPr>
      <w:spacing w:before="480" w:after="40" w:line="240" w:lineRule="auto"/>
    </w:pPr>
    <w:rPr>
      <w:b/>
      <w:caps/>
      <w:color w:val="DD8047" w:themeColor="accent2"/>
      <w:spacing w:val="60"/>
      <w:sz w:val="24"/>
    </w:rPr>
  </w:style>
  <w:style w:type="paragraph" w:customStyle="1" w:styleId="Subsection">
    <w:name w:val="Subsection"/>
    <w:basedOn w:val="Normal"/>
    <w:uiPriority w:val="3"/>
    <w:qFormat/>
    <w:pPr>
      <w:spacing w:after="40"/>
    </w:pPr>
    <w:rPr>
      <w:b/>
      <w:color w:val="94B6D2" w:themeColor="accent1"/>
      <w:spacing w:val="30"/>
      <w:sz w:val="24"/>
    </w:rPr>
  </w:style>
  <w:style w:type="paragraph" w:styleId="ListBullet">
    <w:name w:val="List Bullet"/>
    <w:basedOn w:val="Normal"/>
    <w:uiPriority w:val="36"/>
    <w:unhideWhenUsed/>
    <w:qFormat/>
    <w:pPr>
      <w:numPr>
        <w:numId w:val="21"/>
      </w:numPr>
    </w:pPr>
    <w:rPr>
      <w:sz w:val="24"/>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styleId="BlockText">
    <w:name w:val="Block Text"/>
    <w:aliases w:val="Block Quote"/>
    <w:uiPriority w:val="40"/>
    <w:pPr>
      <w:pBdr>
        <w:top w:val="single" w:sz="2" w:space="10" w:color="BED3E4" w:themeColor="accent1" w:themeTint="99"/>
        <w:bottom w:val="single" w:sz="24" w:space="10" w:color="BED3E4" w:themeColor="accent1" w:themeTint="99"/>
      </w:pBdr>
      <w:spacing w:after="280" w:line="240" w:lineRule="auto"/>
      <w:ind w:left="1440" w:right="1440"/>
      <w:jc w:val="both"/>
    </w:pPr>
    <w:rPr>
      <w:rFonts w:eastAsia="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character" w:customStyle="1" w:styleId="Heading1Char">
    <w:name w:val="Heading 1 Char"/>
    <w:basedOn w:val="DefaultParagraphFont"/>
    <w:link w:val="Heading1"/>
    <w:uiPriority w:val="9"/>
    <w:semiHidden/>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semiHidden/>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semiHidden/>
    <w:rPr>
      <w:rFonts w:cs="Times New Roman"/>
      <w:b/>
      <w:color w:val="000000" w:themeColor="text1"/>
      <w:spacing w:val="10"/>
      <w:sz w:val="23"/>
      <w:szCs w:val="24"/>
      <w:lang w:eastAsia="ja-JP"/>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unhideWhenUsed/>
    <w:pPr>
      <w:ind w:left="360" w:hanging="360"/>
    </w:pPr>
  </w:style>
  <w:style w:type="paragraph" w:styleId="List2">
    <w:name w:val="List 2"/>
    <w:basedOn w:val="Normal"/>
    <w:uiPriority w:val="99"/>
    <w:unhideWhenUsed/>
    <w:pPr>
      <w:ind w:left="720" w:hanging="360"/>
    </w:pPr>
  </w:style>
  <w:style w:type="paragraph" w:styleId="ListBullet2">
    <w:name w:val="List Bullet 2"/>
    <w:basedOn w:val="Normal"/>
    <w:uiPriority w:val="36"/>
    <w:unhideWhenUsed/>
    <w:qFormat/>
    <w:pPr>
      <w:numPr>
        <w:numId w:val="22"/>
      </w:numPr>
    </w:pPr>
    <w:rPr>
      <w:color w:val="94B6D2" w:themeColor="accent1"/>
    </w:rPr>
  </w:style>
  <w:style w:type="paragraph" w:styleId="ListBullet3">
    <w:name w:val="List Bullet 3"/>
    <w:basedOn w:val="Normal"/>
    <w:uiPriority w:val="36"/>
    <w:unhideWhenUsed/>
    <w:qFormat/>
    <w:pPr>
      <w:numPr>
        <w:numId w:val="23"/>
      </w:numPr>
    </w:pPr>
    <w:rPr>
      <w:color w:val="DD8047" w:themeColor="accent2"/>
    </w:rPr>
  </w:style>
  <w:style w:type="paragraph" w:styleId="ListBullet4">
    <w:name w:val="List Bullet 4"/>
    <w:basedOn w:val="Normal"/>
    <w:uiPriority w:val="36"/>
    <w:unhideWhenUsed/>
    <w:qFormat/>
    <w:pPr>
      <w:numPr>
        <w:numId w:val="24"/>
      </w:numPr>
    </w:pPr>
    <w:rPr>
      <w:caps/>
      <w:spacing w:val="4"/>
    </w:rPr>
  </w:style>
  <w:style w:type="paragraph" w:styleId="ListBullet5">
    <w:name w:val="List Bullet 5"/>
    <w:basedOn w:val="Normal"/>
    <w:uiPriority w:val="36"/>
    <w:unhideWhenUsed/>
    <w:qFormat/>
    <w:pPr>
      <w:numPr>
        <w:numId w:val="25"/>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paragraph" w:styleId="NormalIndent">
    <w:name w:val="Normal Indent"/>
    <w:basedOn w:val="Normal"/>
    <w:uiPriority w:val="99"/>
    <w:unhideWhenUsed/>
    <w:pPr>
      <w:numPr>
        <w:numId w:val="27"/>
      </w:numPr>
      <w:spacing w:line="300" w:lineRule="auto"/>
      <w:contextualSpacing/>
    </w:pPr>
  </w:style>
  <w:style w:type="paragraph" w:customStyle="1" w:styleId="PersonalName">
    <w:name w:val="Personal Name"/>
    <w:basedOn w:val="Normal"/>
    <w:uiPriority w:val="1"/>
    <w:qFormat/>
    <w:pPr>
      <w:spacing w:after="0"/>
    </w:pPr>
    <w:rPr>
      <w:color w:val="FFFFFF" w:themeColor="background1"/>
      <w:sz w:val="40"/>
    </w:rPr>
  </w:style>
  <w:style w:type="paragraph" w:customStyle="1" w:styleId="SendersAddress">
    <w:name w:val="Sender's Address"/>
    <w:basedOn w:val="NoSpacing"/>
    <w:uiPriority w:val="4"/>
    <w:qFormat/>
    <w:pPr>
      <w:spacing w:before="240"/>
      <w:contextualSpacing/>
    </w:pPr>
    <w:rPr>
      <w:color w:val="775F55" w:themeColor="text2"/>
    </w:rPr>
  </w:style>
  <w:style w:type="character" w:styleId="Strong">
    <w:name w:val="Strong"/>
    <w:uiPriority w:val="22"/>
    <w:qFormat/>
    <w:rPr>
      <w:rFonts w:asciiTheme="minorHAnsi" w:hAnsiTheme="minorHAnsi"/>
      <w:b/>
      <w:color w:val="DD8047" w:themeColor="accent2"/>
    </w:rPr>
  </w:style>
  <w:style w:type="paragraph" w:styleId="Subtitle">
    <w:name w:val="Subtitle"/>
    <w:basedOn w:val="Normal"/>
    <w:link w:val="SubtitleChar"/>
    <w:uiPriority w:val="11"/>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paragraph" w:styleId="TableofAuthorities">
    <w:name w:val="table of authorities"/>
    <w:basedOn w:val="Normal"/>
    <w:next w:val="Normal"/>
    <w:uiPriority w:val="99"/>
    <w:semiHidden/>
    <w:unhideWhenUsed/>
    <w:pPr>
      <w:ind w:left="220" w:hanging="220"/>
    </w:pPr>
  </w:style>
  <w:style w:type="paragraph" w:styleId="Title">
    <w:name w:val="Title"/>
    <w:basedOn w:val="Normal"/>
    <w:link w:val="TitleChar"/>
    <w:uiPriority w:val="10"/>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TOC1">
    <w:name w:val="toc 1"/>
    <w:basedOn w:val="Normal"/>
    <w:next w:val="Normal"/>
    <w:autoRedefine/>
    <w:uiPriority w:val="99"/>
    <w:semiHidden/>
    <w:unhideWhenUsed/>
    <w:qFormat/>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qFormat/>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styleId="Date">
    <w:name w:val="Date"/>
    <w:basedOn w:val="NoSpacing"/>
    <w:next w:val="Normal"/>
    <w:link w:val="DateChar"/>
    <w:uiPriority w:val="99"/>
    <w:unhideWhenUsed/>
    <w:pPr>
      <w:framePr w:wrap="around" w:hAnchor="page" w:xAlign="center" w:yAlign="top"/>
      <w:contextualSpacing/>
      <w:suppressOverlap/>
      <w:jc w:val="center"/>
    </w:pPr>
    <w:rPr>
      <w:b/>
      <w:color w:val="FFFFFF" w:themeColor="background1"/>
    </w:rPr>
  </w:style>
  <w:style w:type="character" w:customStyle="1" w:styleId="DateChar">
    <w:name w:val="Date Char"/>
    <w:basedOn w:val="DefaultParagraphFont"/>
    <w:link w:val="Date"/>
    <w:uiPriority w:val="99"/>
    <w:rPr>
      <w:rFonts w:cs="Times New Roman"/>
      <w:b/>
      <w:color w:val="FFFFFF" w:themeColor="background1"/>
      <w:sz w:val="23"/>
      <w:szCs w:val="20"/>
      <w:lang w:eastAsia="ja-JP"/>
    </w:rPr>
  </w:style>
  <w:style w:type="paragraph" w:customStyle="1" w:styleId="FooterEven">
    <w:name w:val="Footer Even"/>
    <w:basedOn w:val="Normal"/>
    <w:uiPriority w:val="39"/>
    <w:semiHidden/>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Spacing"/>
    <w:uiPriority w:val="39"/>
    <w:semiHidden/>
    <w:unhideWhenUsed/>
    <w:qFormat/>
    <w:pPr>
      <w:pBdr>
        <w:bottom w:val="single" w:sz="4" w:space="1" w:color="94B6D2" w:themeColor="accent1"/>
      </w:pBdr>
    </w:pPr>
    <w:rPr>
      <w:b/>
      <w:color w:val="775F55" w:themeColor="text2"/>
      <w:sz w:val="20"/>
    </w:rPr>
  </w:style>
  <w:style w:type="paragraph" w:customStyle="1" w:styleId="HeaderOdd">
    <w:name w:val="Header Odd"/>
    <w:basedOn w:val="NoSpacing"/>
    <w:unhideWhenUsed/>
    <w:qFormat/>
    <w:pPr>
      <w:pBdr>
        <w:bottom w:val="single" w:sz="4" w:space="1" w:color="94B6D2" w:themeColor="accent1"/>
      </w:pBdr>
      <w:jc w:val="right"/>
    </w:pPr>
    <w:rPr>
      <w:b/>
      <w:color w:val="775F55" w:themeColor="text2"/>
      <w:sz w:val="20"/>
    </w:rPr>
  </w:style>
  <w:style w:type="paragraph" w:customStyle="1" w:styleId="SenderAddress">
    <w:name w:val="Sender Address"/>
    <w:basedOn w:val="NoSpacing"/>
    <w:uiPriority w:val="2"/>
    <w:unhideWhenUsed/>
    <w:qFormat/>
  </w:style>
  <w:style w:type="paragraph" w:customStyle="1" w:styleId="CompanyName">
    <w:name w:val="Company Name"/>
    <w:basedOn w:val="Normal"/>
    <w:uiPriority w:val="4"/>
    <w:qFormat/>
    <w:pPr>
      <w:spacing w:after="0"/>
    </w:pPr>
    <w:rPr>
      <w:b/>
      <w:color w:val="775F55" w:themeColor="text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008357">
      <w:bodyDiv w:val="1"/>
      <w:marLeft w:val="0"/>
      <w:marRight w:val="0"/>
      <w:marTop w:val="0"/>
      <w:marBottom w:val="0"/>
      <w:divBdr>
        <w:top w:val="none" w:sz="0" w:space="0" w:color="auto"/>
        <w:left w:val="none" w:sz="0" w:space="0" w:color="auto"/>
        <w:bottom w:val="none" w:sz="0" w:space="0" w:color="auto"/>
        <w:right w:val="none" w:sz="0" w:space="0" w:color="auto"/>
      </w:divBdr>
    </w:div>
    <w:div w:id="214056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dtildsley@bsdsolutions.com" TargetMode="External"/><Relationship Id="rId4" Type="http://schemas.openxmlformats.org/officeDocument/2006/relationships/styles" Target="styles.xml"/><Relationship Id="rId9" Type="http://schemas.openxmlformats.org/officeDocument/2006/relationships/hyperlink" Target="mailto:Mack.hatcher1@outlook.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Media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A3DA46035424F5CA6DE85C8A4817F24"/>
        <w:category>
          <w:name w:val="General"/>
          <w:gallery w:val="placeholder"/>
        </w:category>
        <w:types>
          <w:type w:val="bbPlcHdr"/>
        </w:types>
        <w:behaviors>
          <w:behavior w:val="content"/>
        </w:behaviors>
        <w:guid w:val="{6AFADEA1-B46F-49ED-8AF1-04E30AECE3BF}"/>
      </w:docPartPr>
      <w:docPartBody>
        <w:p w:rsidR="00AA4622" w:rsidRDefault="00E94443">
          <w:pPr>
            <w:pStyle w:val="2A3DA46035424F5CA6DE85C8A4817F24"/>
          </w:pPr>
          <w:r>
            <w:rPr>
              <w:rStyle w:val="PlaceholderText"/>
            </w:rPr>
            <w:t>Choose a building block.</w:t>
          </w:r>
        </w:p>
      </w:docPartBody>
    </w:docPart>
    <w:docPart>
      <w:docPartPr>
        <w:name w:val="2A1C9DAAE04442D29E3C3647FAA77C7B"/>
        <w:category>
          <w:name w:val="General"/>
          <w:gallery w:val="placeholder"/>
        </w:category>
        <w:types>
          <w:type w:val="bbPlcHdr"/>
        </w:types>
        <w:behaviors>
          <w:behavior w:val="content"/>
        </w:behaviors>
        <w:guid w:val="{5B152B82-6843-4DDC-9EA6-87D9E3F0451E}"/>
      </w:docPartPr>
      <w:docPartBody>
        <w:p w:rsidR="00AA4622" w:rsidRDefault="00E94443">
          <w:pPr>
            <w:pStyle w:val="2A1C9DAAE04442D29E3C3647FAA77C7B"/>
          </w:pPr>
          <w:r>
            <w:t>[Type your name]</w:t>
          </w:r>
        </w:p>
      </w:docPartBody>
    </w:docPart>
    <w:docPart>
      <w:docPartPr>
        <w:name w:val="723740761E9143F4A321970292F18EE0"/>
        <w:category>
          <w:name w:val="General"/>
          <w:gallery w:val="placeholder"/>
        </w:category>
        <w:types>
          <w:type w:val="bbPlcHdr"/>
        </w:types>
        <w:behaviors>
          <w:behavior w:val="content"/>
        </w:behaviors>
        <w:guid w:val="{71E69556-4959-47D6-9C69-EA8E291CD59A}"/>
      </w:docPartPr>
      <w:docPartBody>
        <w:p w:rsidR="00AA4622" w:rsidRDefault="003B6374" w:rsidP="003B6374">
          <w:pPr>
            <w:pStyle w:val="723740761E9143F4A321970292F18EE0"/>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Tw Cen MT"/>
    <w:charset w:val="00"/>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6374"/>
    <w:rsid w:val="001B16CE"/>
    <w:rsid w:val="003519E4"/>
    <w:rsid w:val="003B6374"/>
    <w:rsid w:val="004D3E2F"/>
    <w:rsid w:val="00521CA0"/>
    <w:rsid w:val="00522B87"/>
    <w:rsid w:val="00590AEC"/>
    <w:rsid w:val="007D3381"/>
    <w:rsid w:val="00853272"/>
    <w:rsid w:val="00A93B4D"/>
    <w:rsid w:val="00AA4622"/>
    <w:rsid w:val="00C3154D"/>
    <w:rsid w:val="00D24B46"/>
    <w:rsid w:val="00D24C06"/>
    <w:rsid w:val="00D65CAE"/>
    <w:rsid w:val="00DB5CEB"/>
    <w:rsid w:val="00E36781"/>
    <w:rsid w:val="00E83056"/>
    <w:rsid w:val="00E94443"/>
    <w:rsid w:val="00FF0C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Pr>
      <w:color w:val="808080"/>
    </w:rPr>
  </w:style>
  <w:style w:type="paragraph" w:customStyle="1" w:styleId="2A3DA46035424F5CA6DE85C8A4817F24">
    <w:name w:val="2A3DA46035424F5CA6DE85C8A4817F24"/>
  </w:style>
  <w:style w:type="paragraph" w:customStyle="1" w:styleId="2A1C9DAAE04442D29E3C3647FAA77C7B">
    <w:name w:val="2A1C9DAAE04442D29E3C3647FAA77C7B"/>
  </w:style>
  <w:style w:type="paragraph" w:customStyle="1" w:styleId="19057CA79AFF42C89EAFB9C116B4EAE2">
    <w:name w:val="19057CA79AFF42C89EAFB9C116B4EAE2"/>
  </w:style>
  <w:style w:type="paragraph" w:customStyle="1" w:styleId="996C22A0E0F545BF8D2C0018CC90F2B7">
    <w:name w:val="996C22A0E0F545BF8D2C0018CC90F2B7"/>
  </w:style>
  <w:style w:type="paragraph" w:customStyle="1" w:styleId="ADBA631A99444E8295112408397B56EE">
    <w:name w:val="ADBA631A99444E8295112408397B56EE"/>
  </w:style>
  <w:style w:type="paragraph" w:customStyle="1" w:styleId="F21FC40D407B4EFB849C04F3B15A9581">
    <w:name w:val="F21FC40D407B4EFB849C04F3B15A9581"/>
  </w:style>
  <w:style w:type="paragraph" w:customStyle="1" w:styleId="AED20177DBC44B5B9B5B29A82E9B78C4">
    <w:name w:val="AED20177DBC44B5B9B5B29A82E9B78C4"/>
  </w:style>
  <w:style w:type="paragraph" w:customStyle="1" w:styleId="C7849DC36F314A068DD32A0EF8294B53">
    <w:name w:val="C7849DC36F314A068DD32A0EF8294B53"/>
  </w:style>
  <w:style w:type="paragraph" w:customStyle="1" w:styleId="461C4F81F3AC4530B02171A717FD6E6E">
    <w:name w:val="461C4F81F3AC4530B02171A717FD6E6E"/>
  </w:style>
  <w:style w:type="paragraph" w:customStyle="1" w:styleId="377F7C54661F4C7BA794D3C5A91B17E8">
    <w:name w:val="377F7C54661F4C7BA794D3C5A91B17E8"/>
  </w:style>
  <w:style w:type="paragraph" w:customStyle="1" w:styleId="818B0CFFF4604245AB2838181D78E477">
    <w:name w:val="818B0CFFF4604245AB2838181D78E477"/>
  </w:style>
  <w:style w:type="paragraph" w:customStyle="1" w:styleId="90DCFE0A8EEB430DA3C461408150E7BA">
    <w:name w:val="90DCFE0A8EEB430DA3C461408150E7BA"/>
  </w:style>
  <w:style w:type="paragraph" w:customStyle="1" w:styleId="1EF21422F1EC4B42AFEF4D92B1866D4E">
    <w:name w:val="1EF21422F1EC4B42AFEF4D92B1866D4E"/>
  </w:style>
  <w:style w:type="paragraph" w:customStyle="1" w:styleId="9EB7D13EF4394AAB8E2F891912101BC7">
    <w:name w:val="9EB7D13EF4394AAB8E2F891912101BC7"/>
  </w:style>
  <w:style w:type="paragraph" w:customStyle="1" w:styleId="4E985EE3C12545F1A2D360CD34F851E2">
    <w:name w:val="4E985EE3C12545F1A2D360CD34F851E2"/>
  </w:style>
  <w:style w:type="paragraph" w:customStyle="1" w:styleId="9A464955D4264B4991AE21E5AB11D5A1">
    <w:name w:val="9A464955D4264B4991AE21E5AB11D5A1"/>
  </w:style>
  <w:style w:type="paragraph" w:customStyle="1" w:styleId="CE706FD6950B42DABF2F9B7BCCA51FB4">
    <w:name w:val="CE706FD6950B42DABF2F9B7BCCA51FB4"/>
  </w:style>
  <w:style w:type="paragraph" w:customStyle="1" w:styleId="5F9AF72F1A5E47C6BA1BB0869E00050C">
    <w:name w:val="5F9AF72F1A5E47C6BA1BB0869E00050C"/>
    <w:rsid w:val="003B6374"/>
  </w:style>
  <w:style w:type="paragraph" w:customStyle="1" w:styleId="9B3D05CD1AAA40B891C8043C3785078E">
    <w:name w:val="9B3D05CD1AAA40B891C8043C3785078E"/>
    <w:rsid w:val="003B6374"/>
  </w:style>
  <w:style w:type="paragraph" w:customStyle="1" w:styleId="3177C0ECD49E47AB876B9802F09D5B9C">
    <w:name w:val="3177C0ECD49E47AB876B9802F09D5B9C"/>
    <w:rsid w:val="003B6374"/>
  </w:style>
  <w:style w:type="paragraph" w:customStyle="1" w:styleId="FA03E2554E6D40FAAD4E93A1C58A75B4">
    <w:name w:val="FA03E2554E6D40FAAD4E93A1C58A75B4"/>
    <w:rsid w:val="003B6374"/>
  </w:style>
  <w:style w:type="paragraph" w:customStyle="1" w:styleId="CD7B00656F994460B4DFF6B7320649AF">
    <w:name w:val="CD7B00656F994460B4DFF6B7320649AF"/>
    <w:rsid w:val="003B6374"/>
  </w:style>
  <w:style w:type="paragraph" w:customStyle="1" w:styleId="8E72C5F800594559BFEA04220AF81FD8">
    <w:name w:val="8E72C5F800594559BFEA04220AF81FD8"/>
    <w:rsid w:val="003B6374"/>
  </w:style>
  <w:style w:type="paragraph" w:customStyle="1" w:styleId="7021739621B54A598A43FB4E92386C3D">
    <w:name w:val="7021739621B54A598A43FB4E92386C3D"/>
    <w:rsid w:val="003B6374"/>
  </w:style>
  <w:style w:type="paragraph" w:customStyle="1" w:styleId="E528055B1AF943619F313A504F48BDAA">
    <w:name w:val="E528055B1AF943619F313A504F48BDAA"/>
    <w:rsid w:val="003B6374"/>
  </w:style>
  <w:style w:type="paragraph" w:customStyle="1" w:styleId="723740761E9143F4A321970292F18EE0">
    <w:name w:val="723740761E9143F4A321970292F18EE0"/>
    <w:rsid w:val="003B6374"/>
  </w:style>
  <w:style w:type="paragraph" w:customStyle="1" w:styleId="82CA12A60B5346EFADF042C31998F0FD">
    <w:name w:val="82CA12A60B5346EFADF042C31998F0FD"/>
    <w:rsid w:val="003B63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34C3A-7E54-4642-8963-5EA4F946ECB6}">
  <ds:schemaRefs>
    <ds:schemaRef ds:uri="http://schemas.microsoft.com/office/2009/outspace/metadata"/>
  </ds:schemaRefs>
</ds:datastoreItem>
</file>

<file path=customXml/itemProps2.xml><?xml version="1.0" encoding="utf-8"?>
<ds:datastoreItem xmlns:ds="http://schemas.openxmlformats.org/officeDocument/2006/customXml" ds:itemID="{1891EF9F-A19A-4072-B225-37929D4DA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MedianResume</Template>
  <TotalTime>8</TotalTime>
  <Pages>3</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National Film Board of Canada</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Mackenzie Hatcher</dc:creator>
  <cp:lastModifiedBy>Mack Hatcher</cp:lastModifiedBy>
  <cp:revision>3</cp:revision>
  <cp:lastPrinted>2016-02-09T21:00:00Z</cp:lastPrinted>
  <dcterms:created xsi:type="dcterms:W3CDTF">2017-10-30T21:17:00Z</dcterms:created>
  <dcterms:modified xsi:type="dcterms:W3CDTF">2018-09-06T16:59:00Z</dcterms:modified>
</cp:coreProperties>
</file>